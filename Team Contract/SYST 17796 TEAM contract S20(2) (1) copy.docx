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03CB20BC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1EB9F159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>
              <w:rPr>
                <w:rStyle w:val="SubtitleChar"/>
              </w:rPr>
            </w:sdtEndPr>
            <w:sdtContent>
              <w:p w14:paraId="5E6CB77A" w14:textId="44542DBC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>Team Name: _________</w:t>
                </w:r>
                <w:r w:rsidR="000E499C">
                  <w:rPr>
                    <w:rStyle w:val="SubtitleChar"/>
                  </w:rPr>
                  <w:t>Team HSK</w:t>
                </w:r>
                <w:r w:rsidR="00F537DF" w:rsidRPr="001A0EAB">
                  <w:rPr>
                    <w:rStyle w:val="SubtitleChar"/>
                  </w:rPr>
                  <w:t>___________________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0BC79C7D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22B37E0D" w14:textId="77777777" w:rsidR="001A0EAB" w:rsidRPr="001A0EAB" w:rsidRDefault="00BE1CC0" w:rsidP="001A0EAB">
      <w:pPr>
        <w:pStyle w:val="Subtitle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77E55" wp14:editId="1AF6852F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F48D0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>
        <w:rPr>
          <w:b w:val="0"/>
          <w:i/>
          <w:sz w:val="24"/>
        </w:rPr>
        <w:t xml:space="preserve">Please negotiate, sign, scan and include as the first section in your Deliverable 1.  </w:t>
      </w:r>
    </w:p>
    <w:p w14:paraId="5AF78393" w14:textId="77777777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14:paraId="647F89D9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proofErr w:type="gramStart"/>
      <w:r>
        <w:rPr>
          <w:rFonts w:ascii="Arial" w:hAnsi="Arial" w:cs="Arial"/>
          <w:b/>
        </w:rPr>
        <w:t>all of</w:t>
      </w:r>
      <w:proofErr w:type="gramEnd"/>
      <w:r>
        <w:rPr>
          <w:rFonts w:ascii="Arial" w:hAnsi="Arial" w:cs="Arial"/>
          <w:b/>
        </w:rPr>
        <w:t xml:space="preserve">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022C1F09" w14:textId="77777777" w:rsidTr="001A0EAB">
        <w:trPr>
          <w:trHeight w:val="237"/>
        </w:trPr>
        <w:tc>
          <w:tcPr>
            <w:tcW w:w="4077" w:type="dxa"/>
          </w:tcPr>
          <w:p w14:paraId="0BD835CF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0094EFDD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6CC2A475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2B2B63B1" w14:textId="77777777" w:rsidTr="001A0EAB">
        <w:trPr>
          <w:trHeight w:val="476"/>
        </w:trPr>
        <w:tc>
          <w:tcPr>
            <w:tcW w:w="4077" w:type="dxa"/>
          </w:tcPr>
          <w:p w14:paraId="71AF44F4" w14:textId="77777777"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</w:p>
          <w:p w14:paraId="6BF536AE" w14:textId="59683418" w:rsidR="001A0EAB" w:rsidRDefault="000E499C" w:rsidP="001A0EAB">
            <w:pPr>
              <w:rPr>
                <w:sz w:val="24"/>
              </w:rPr>
            </w:pPr>
            <w:r>
              <w:rPr>
                <w:sz w:val="24"/>
              </w:rPr>
              <w:t>SAIM KHAN</w:t>
            </w:r>
          </w:p>
        </w:tc>
        <w:tc>
          <w:tcPr>
            <w:tcW w:w="3969" w:type="dxa"/>
          </w:tcPr>
          <w:p w14:paraId="393FB3A9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5BDC3D60" w14:textId="3430E69C" w:rsidR="001A0EAB" w:rsidRDefault="000E499C" w:rsidP="001A0EAB">
            <w:pPr>
              <w:rPr>
                <w:sz w:val="32"/>
              </w:rPr>
            </w:pPr>
            <w:r>
              <w:rPr>
                <w:sz w:val="32"/>
              </w:rPr>
              <w:t>991659827</w:t>
            </w:r>
          </w:p>
        </w:tc>
      </w:tr>
      <w:tr w:rsidR="001A0EAB" w14:paraId="29D474F3" w14:textId="77777777" w:rsidTr="001A0EAB">
        <w:trPr>
          <w:trHeight w:val="476"/>
        </w:trPr>
        <w:tc>
          <w:tcPr>
            <w:tcW w:w="4077" w:type="dxa"/>
          </w:tcPr>
          <w:p w14:paraId="3A9C52A5" w14:textId="77777777" w:rsidR="001A0EAB" w:rsidRDefault="001A0EAB" w:rsidP="001A0EAB">
            <w:pPr>
              <w:rPr>
                <w:sz w:val="24"/>
              </w:rPr>
            </w:pPr>
          </w:p>
          <w:p w14:paraId="1A1B5983" w14:textId="14F779E4" w:rsidR="001A0EAB" w:rsidRDefault="000E499C" w:rsidP="001A0EAB">
            <w:pPr>
              <w:rPr>
                <w:sz w:val="24"/>
              </w:rPr>
            </w:pPr>
            <w:r>
              <w:rPr>
                <w:sz w:val="24"/>
              </w:rPr>
              <w:t>HAFSA KHAN</w:t>
            </w:r>
          </w:p>
        </w:tc>
        <w:tc>
          <w:tcPr>
            <w:tcW w:w="3969" w:type="dxa"/>
          </w:tcPr>
          <w:p w14:paraId="2645BAB4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5C184323" w14:textId="6BBEFD48" w:rsidR="001A0EAB" w:rsidRDefault="000E499C" w:rsidP="001A0EAB">
            <w:pPr>
              <w:rPr>
                <w:sz w:val="32"/>
              </w:rPr>
            </w:pPr>
            <w:r>
              <w:rPr>
                <w:sz w:val="32"/>
              </w:rPr>
              <w:t>991660683</w:t>
            </w:r>
          </w:p>
        </w:tc>
      </w:tr>
      <w:tr w:rsidR="001A0EAB" w14:paraId="563A54BA" w14:textId="77777777" w:rsidTr="001A0EAB">
        <w:trPr>
          <w:trHeight w:val="476"/>
        </w:trPr>
        <w:tc>
          <w:tcPr>
            <w:tcW w:w="4077" w:type="dxa"/>
          </w:tcPr>
          <w:p w14:paraId="569762F2" w14:textId="77777777" w:rsidR="001A0EAB" w:rsidRDefault="001A0EAB" w:rsidP="001A0EAB">
            <w:pPr>
              <w:rPr>
                <w:sz w:val="24"/>
              </w:rPr>
            </w:pPr>
          </w:p>
          <w:p w14:paraId="08BBC17F" w14:textId="0B056397" w:rsidR="001A0EAB" w:rsidRDefault="000E499C" w:rsidP="001A0EAB">
            <w:pPr>
              <w:rPr>
                <w:sz w:val="24"/>
              </w:rPr>
            </w:pPr>
            <w:r>
              <w:rPr>
                <w:sz w:val="24"/>
              </w:rPr>
              <w:t>KARIM KAMEL</w:t>
            </w:r>
          </w:p>
        </w:tc>
        <w:tc>
          <w:tcPr>
            <w:tcW w:w="3969" w:type="dxa"/>
          </w:tcPr>
          <w:p w14:paraId="25FAE7FA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25A21632" w14:textId="519B0534" w:rsidR="001A0EAB" w:rsidRDefault="009810C1" w:rsidP="001A0EAB">
            <w:pPr>
              <w:rPr>
                <w:sz w:val="32"/>
              </w:rPr>
            </w:pPr>
            <w:r>
              <w:rPr>
                <w:sz w:val="32"/>
              </w:rPr>
              <w:t>991653561</w:t>
            </w:r>
          </w:p>
        </w:tc>
      </w:tr>
      <w:tr w:rsidR="001A0EAB" w14:paraId="6F6CBE64" w14:textId="77777777" w:rsidTr="001A0EAB">
        <w:trPr>
          <w:trHeight w:val="476"/>
        </w:trPr>
        <w:tc>
          <w:tcPr>
            <w:tcW w:w="4077" w:type="dxa"/>
          </w:tcPr>
          <w:p w14:paraId="16D1583D" w14:textId="77777777" w:rsidR="001A0EAB" w:rsidRDefault="001A0EAB" w:rsidP="001A0EAB">
            <w:pPr>
              <w:rPr>
                <w:sz w:val="24"/>
              </w:rPr>
            </w:pPr>
          </w:p>
          <w:p w14:paraId="7832C884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4F435E2C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66809F50" w14:textId="77777777" w:rsidR="001A0EAB" w:rsidRDefault="001A0EAB" w:rsidP="001A0EAB">
            <w:pPr>
              <w:rPr>
                <w:sz w:val="32"/>
              </w:rPr>
            </w:pPr>
          </w:p>
        </w:tc>
      </w:tr>
    </w:tbl>
    <w:p w14:paraId="39D0E59C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 xml:space="preserve">For further information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Honesty Policy on </w:t>
      </w:r>
      <w:proofErr w:type="spellStart"/>
      <w:r w:rsidRPr="000B549D">
        <w:rPr>
          <w:rFonts w:ascii="Arial" w:hAnsi="Arial" w:cs="Arial"/>
          <w:b/>
        </w:rPr>
        <w:t>AccessSheri</w:t>
      </w:r>
      <w:r w:rsidR="0042411E">
        <w:rPr>
          <w:rFonts w:ascii="Arial" w:hAnsi="Arial" w:cs="Arial"/>
          <w:b/>
        </w:rPr>
        <w:t>dan</w:t>
      </w:r>
      <w:proofErr w:type="spellEnd"/>
      <w:r w:rsidRPr="000B549D">
        <w:rPr>
          <w:rFonts w:ascii="Arial" w:hAnsi="Arial" w:cs="Arial"/>
          <w:b/>
        </w:rPr>
        <w:t>.</w:t>
      </w:r>
    </w:p>
    <w:p w14:paraId="1E055F13" w14:textId="77777777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lastRenderedPageBreak/>
        <w:t>By signing this contract, we acknowledge having read the Sheridan Academic Honesty Policy as per the link</w:t>
      </w:r>
      <w:r>
        <w:rPr>
          <w:sz w:val="24"/>
          <w:szCs w:val="24"/>
        </w:rPr>
        <w:t xml:space="preserve"> below. </w:t>
      </w:r>
    </w:p>
    <w:p w14:paraId="4F1D27BB" w14:textId="77777777" w:rsidR="001A0EAB" w:rsidRDefault="00D8501F" w:rsidP="001A0EAB">
      <w:pPr>
        <w:tabs>
          <w:tab w:val="left" w:pos="5760"/>
        </w:tabs>
        <w:rPr>
          <w:sz w:val="24"/>
        </w:rPr>
      </w:pPr>
      <w:hyperlink r:id="rId10" w:history="1">
        <w:r w:rsidR="001A0EAB" w:rsidRPr="00FC07D7">
          <w:rPr>
            <w:rStyle w:val="Hyperlink"/>
            <w:sz w:val="24"/>
          </w:rPr>
          <w:t>https://policy.sheridanc.on.ca/dotNet/documents/?docid=917&amp;mode=view</w:t>
        </w:r>
      </w:hyperlink>
    </w:p>
    <w:p w14:paraId="2C8A03E1" w14:textId="77777777"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14:paraId="45C3AB80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7E972264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 xml:space="preserve">Ensuring work is completed with accuracy, </w:t>
      </w:r>
      <w:proofErr w:type="gramStart"/>
      <w:r w:rsidRPr="00857C31">
        <w:rPr>
          <w:sz w:val="24"/>
        </w:rPr>
        <w:t>completeness</w:t>
      </w:r>
      <w:proofErr w:type="gramEnd"/>
      <w:r w:rsidRPr="00857C31">
        <w:rPr>
          <w:sz w:val="24"/>
        </w:rPr>
        <w:t xml:space="preserve"> and timeliness.</w:t>
      </w:r>
    </w:p>
    <w:p w14:paraId="070F4ED1" w14:textId="77777777" w:rsidR="001A0EAB" w:rsidRP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</w:p>
    <w:p w14:paraId="714F5E65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</w:p>
    <w:p w14:paraId="0CE54AEC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5377E785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0FD95A39" w14:textId="77777777" w:rsidTr="00E000F1">
        <w:trPr>
          <w:tblHeader/>
        </w:trPr>
        <w:tc>
          <w:tcPr>
            <w:tcW w:w="2988" w:type="dxa"/>
          </w:tcPr>
          <w:p w14:paraId="39F9C477" w14:textId="77777777"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3DF2D954" w14:textId="77777777"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28884C06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14:paraId="00320EAA" w14:textId="77777777" w:rsidTr="00E000F1">
        <w:tc>
          <w:tcPr>
            <w:tcW w:w="2988" w:type="dxa"/>
          </w:tcPr>
          <w:p w14:paraId="20670098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</w:p>
        </w:tc>
        <w:tc>
          <w:tcPr>
            <w:tcW w:w="1530" w:type="dxa"/>
          </w:tcPr>
          <w:p w14:paraId="49BE1CEC" w14:textId="77777777" w:rsidR="001A0EAB" w:rsidRDefault="000E499C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SK</w:t>
            </w:r>
          </w:p>
          <w:p w14:paraId="5C823BCB" w14:textId="77777777" w:rsidR="000E499C" w:rsidRDefault="000E499C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HK</w:t>
            </w:r>
          </w:p>
          <w:p w14:paraId="2A8E906D" w14:textId="34897D6A" w:rsidR="000E499C" w:rsidRDefault="000E499C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KK</w:t>
            </w:r>
          </w:p>
        </w:tc>
        <w:tc>
          <w:tcPr>
            <w:tcW w:w="4860" w:type="dxa"/>
          </w:tcPr>
          <w:p w14:paraId="3A476AD5" w14:textId="68CA4DCD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</w:t>
            </w:r>
            <w:r w:rsidR="000E499C">
              <w:rPr>
                <w:sz w:val="24"/>
              </w:rPr>
              <w:t>Y</w:t>
            </w:r>
            <w:r>
              <w:rPr>
                <w:sz w:val="24"/>
              </w:rPr>
              <w:t>_</w:t>
            </w:r>
          </w:p>
          <w:p w14:paraId="60DA40EC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2FF98BE1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14:paraId="13781108" w14:textId="77777777" w:rsidR="001A0EAB" w:rsidRDefault="001A0EAB" w:rsidP="00E40BEF">
            <w:pPr>
              <w:tabs>
                <w:tab w:val="left" w:pos="720"/>
                <w:tab w:val="left" w:pos="1396"/>
              </w:tabs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  <w:r w:rsidR="008A7C4E">
              <w:rPr>
                <w:sz w:val="24"/>
              </w:rPr>
              <w:tab/>
            </w:r>
          </w:p>
        </w:tc>
      </w:tr>
      <w:tr w:rsidR="001A0EAB" w14:paraId="36CB45D5" w14:textId="77777777" w:rsidTr="00E000F1">
        <w:tc>
          <w:tcPr>
            <w:tcW w:w="2988" w:type="dxa"/>
          </w:tcPr>
          <w:p w14:paraId="1B69506C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cannot deliver component on time due to lack of ability</w:t>
            </w:r>
          </w:p>
        </w:tc>
        <w:tc>
          <w:tcPr>
            <w:tcW w:w="1530" w:type="dxa"/>
          </w:tcPr>
          <w:p w14:paraId="2829614B" w14:textId="77777777" w:rsidR="001A0EAB" w:rsidRDefault="000E499C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SK</w:t>
            </w:r>
          </w:p>
          <w:p w14:paraId="3F192853" w14:textId="77777777" w:rsidR="000E499C" w:rsidRDefault="000E499C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HK</w:t>
            </w:r>
          </w:p>
          <w:p w14:paraId="323F0FB6" w14:textId="2B49DA62" w:rsidR="000E499C" w:rsidRDefault="000E499C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KK</w:t>
            </w:r>
          </w:p>
        </w:tc>
        <w:tc>
          <w:tcPr>
            <w:tcW w:w="4860" w:type="dxa"/>
          </w:tcPr>
          <w:p w14:paraId="384A7E20" w14:textId="77777777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1CD576A1" w14:textId="199D0ECC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</w:t>
            </w:r>
            <w:r w:rsidR="000E499C">
              <w:rPr>
                <w:sz w:val="24"/>
              </w:rPr>
              <w:t>Y</w:t>
            </w:r>
            <w:r>
              <w:rPr>
                <w:sz w:val="24"/>
              </w:rPr>
              <w:t>_</w:t>
            </w:r>
          </w:p>
          <w:p w14:paraId="4434D2A2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member must ask professor for reference material __</w:t>
            </w:r>
          </w:p>
          <w:p w14:paraId="39816A04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  <w:p w14:paraId="34CCFB23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1A0EAB" w14:paraId="44BA15F3" w14:textId="77777777" w:rsidTr="00E000F1">
        <w:tc>
          <w:tcPr>
            <w:tcW w:w="2988" w:type="dxa"/>
          </w:tcPr>
          <w:p w14:paraId="2F42C73C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member does not deliver component on time due to lack of effort</w:t>
            </w:r>
          </w:p>
        </w:tc>
        <w:tc>
          <w:tcPr>
            <w:tcW w:w="1530" w:type="dxa"/>
          </w:tcPr>
          <w:p w14:paraId="18AB429D" w14:textId="77777777" w:rsidR="001A0EAB" w:rsidRDefault="000E499C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SK</w:t>
            </w:r>
          </w:p>
          <w:p w14:paraId="0F138DBD" w14:textId="77777777" w:rsidR="000E499C" w:rsidRDefault="000E499C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HK</w:t>
            </w:r>
          </w:p>
          <w:p w14:paraId="2FE20DE2" w14:textId="07E8780C" w:rsidR="000E499C" w:rsidRDefault="000E499C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KK</w:t>
            </w:r>
          </w:p>
        </w:tc>
        <w:tc>
          <w:tcPr>
            <w:tcW w:w="4860" w:type="dxa"/>
          </w:tcPr>
          <w:p w14:paraId="0E3B5CB7" w14:textId="4B4BB7EB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</w:t>
            </w:r>
            <w:r w:rsidR="000E499C">
              <w:rPr>
                <w:sz w:val="24"/>
              </w:rPr>
              <w:t>Y</w:t>
            </w:r>
            <w:r>
              <w:rPr>
                <w:sz w:val="24"/>
              </w:rPr>
              <w:t>_</w:t>
            </w:r>
          </w:p>
          <w:p w14:paraId="16608225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"fires" team member by not permitting his/her name on submission __</w:t>
            </w:r>
          </w:p>
          <w:p w14:paraId="0F6D789F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</w:p>
          <w:p w14:paraId="75B9218F" w14:textId="77777777" w:rsidR="001A0EAB" w:rsidRDefault="001A0EAB" w:rsidP="00F42014">
            <w:pPr>
              <w:ind w:left="288" w:hanging="288"/>
              <w:rPr>
                <w:sz w:val="24"/>
              </w:rPr>
            </w:pPr>
          </w:p>
          <w:p w14:paraId="5A4954D2" w14:textId="77777777" w:rsidR="001A0EAB" w:rsidRDefault="001A0EAB" w:rsidP="00F42014">
            <w:pPr>
              <w:ind w:left="288" w:hanging="288"/>
              <w:rPr>
                <w:sz w:val="24"/>
              </w:rPr>
            </w:pPr>
          </w:p>
          <w:p w14:paraId="4A47EF74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E000F1" w14:paraId="111B3D20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D8D4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attend team meeting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1400" w14:textId="77777777" w:rsidR="00E000F1" w:rsidRDefault="000E499C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SK</w:t>
            </w:r>
          </w:p>
          <w:p w14:paraId="2D4464DC" w14:textId="77777777" w:rsidR="000E499C" w:rsidRDefault="000E499C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HK</w:t>
            </w:r>
          </w:p>
          <w:p w14:paraId="4CD316C7" w14:textId="6ABD8E22" w:rsidR="000E499C" w:rsidRDefault="000E499C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C15C" w14:textId="050299BA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proceeds without him/her and will assign work to the absent member _</w:t>
            </w:r>
            <w:r w:rsidR="000E499C">
              <w:rPr>
                <w:sz w:val="24"/>
              </w:rPr>
              <w:t>Y</w:t>
            </w:r>
            <w:r>
              <w:rPr>
                <w:sz w:val="24"/>
              </w:rPr>
              <w:t>_</w:t>
            </w:r>
          </w:p>
          <w:p w14:paraId="658FC3EE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doesn't proceed and records team member's absence __</w:t>
            </w:r>
          </w:p>
          <w:p w14:paraId="575C75AC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proceeds for that meeting but "fires" member after __ occurrences __</w:t>
            </w:r>
          </w:p>
        </w:tc>
      </w:tr>
      <w:tr w:rsidR="00E000F1" w14:paraId="35BE3E1F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AED8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An unforeseen constraint occurs after the deliverable has been allocated and scheduled (a surprise test or assignment)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120D" w14:textId="77777777" w:rsidR="00E000F1" w:rsidRDefault="000E499C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SK</w:t>
            </w:r>
          </w:p>
          <w:p w14:paraId="47257BAD" w14:textId="77777777" w:rsidR="000E499C" w:rsidRDefault="000E499C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HK</w:t>
            </w:r>
          </w:p>
          <w:p w14:paraId="17B4737B" w14:textId="05008815" w:rsidR="000E499C" w:rsidRDefault="000E499C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F574" w14:textId="00713A3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meets and reschedules deliverable _</w:t>
            </w:r>
            <w:r w:rsidR="000E499C">
              <w:rPr>
                <w:sz w:val="24"/>
              </w:rPr>
              <w:t>Y</w:t>
            </w:r>
            <w:r>
              <w:rPr>
                <w:sz w:val="24"/>
              </w:rPr>
              <w:t>_</w:t>
            </w:r>
          </w:p>
          <w:p w14:paraId="38DB065C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cope with constraint __</w:t>
            </w:r>
          </w:p>
          <w:p w14:paraId="458FB923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E000F1" w14:paraId="4F0F0EF2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ECE6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cannot achieve consensus leaving one member feeling "railroaded", "ignored", or "frustrated" with a decision which affects all parties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28E7" w14:textId="77777777" w:rsidR="00E000F1" w:rsidRDefault="000E499C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SK</w:t>
            </w:r>
          </w:p>
          <w:p w14:paraId="50349B75" w14:textId="77777777" w:rsidR="000E499C" w:rsidRDefault="000E499C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HK</w:t>
            </w:r>
          </w:p>
          <w:p w14:paraId="6DCA11E3" w14:textId="6ED932B4" w:rsidR="000E499C" w:rsidRDefault="000E499C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259A" w14:textId="1D7B1B5A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</w:t>
            </w:r>
            <w:r w:rsidR="000E499C">
              <w:rPr>
                <w:sz w:val="24"/>
              </w:rPr>
              <w:t>Y</w:t>
            </w:r>
            <w:r>
              <w:rPr>
                <w:sz w:val="24"/>
              </w:rPr>
              <w:t>_</w:t>
            </w:r>
          </w:p>
          <w:p w14:paraId="053873C5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flips coin __</w:t>
            </w:r>
          </w:p>
          <w:p w14:paraId="61BDF28E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E000F1" w14:paraId="6E137FBB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4032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members do not share expectations for grade desired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4B67" w14:textId="77777777" w:rsidR="00E000F1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SK</w:t>
            </w:r>
          </w:p>
          <w:p w14:paraId="7981562D" w14:textId="77777777" w:rsidR="000E499C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HK</w:t>
            </w:r>
          </w:p>
          <w:p w14:paraId="6A546F51" w14:textId="6CF9BA0D" w:rsidR="000E499C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5642" w14:textId="4363885F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elect one person as "standards-bearer" who has the right to ask that work be redone _</w:t>
            </w:r>
            <w:r w:rsidR="000E499C">
              <w:rPr>
                <w:sz w:val="24"/>
              </w:rPr>
              <w:t>Y</w:t>
            </w:r>
            <w:r>
              <w:rPr>
                <w:sz w:val="24"/>
              </w:rPr>
              <w:t>_</w:t>
            </w:r>
          </w:p>
          <w:p w14:paraId="4CDD0807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14:paraId="5689DD84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will ask for individual marking and will identify sections by author __</w:t>
            </w:r>
          </w:p>
          <w:p w14:paraId="0203FD27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</w:tc>
      </w:tr>
      <w:tr w:rsidR="00E000F1" w14:paraId="28C0F944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1C79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behaves in an unprofessional manner by being rude or uncooperative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325D" w14:textId="77777777" w:rsidR="00E000F1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SK</w:t>
            </w:r>
          </w:p>
          <w:p w14:paraId="5CEF4D2C" w14:textId="77777777" w:rsidR="000E499C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HK</w:t>
            </w:r>
          </w:p>
          <w:p w14:paraId="21094253" w14:textId="6CB8DB8F" w:rsidR="000E499C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2112" w14:textId="0ACC004D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attempts to resolve the issue by airing the problem at team meeting _</w:t>
            </w:r>
            <w:r w:rsidR="000E499C">
              <w:rPr>
                <w:sz w:val="24"/>
              </w:rPr>
              <w:t>Y</w:t>
            </w:r>
            <w:r>
              <w:rPr>
                <w:sz w:val="24"/>
              </w:rPr>
              <w:t>_</w:t>
            </w:r>
          </w:p>
          <w:p w14:paraId="32FBB536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requests meeting with professor to problem-solve __</w:t>
            </w:r>
          </w:p>
          <w:p w14:paraId="7D63B440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ignores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 xml:space="preserve"> __</w:t>
            </w:r>
          </w:p>
          <w:p w14:paraId="75070112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Team agrees to avoid use of all vocabulary inappropriate to the business setting __</w:t>
            </w:r>
          </w:p>
        </w:tc>
      </w:tr>
      <w:tr w:rsidR="00E000F1" w14:paraId="25430672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6492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member assumes or requests that his/her name be signed to a submission but has not participated in production of the deliverable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523C" w14:textId="77777777" w:rsidR="00E000F1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SK</w:t>
            </w:r>
          </w:p>
          <w:p w14:paraId="4A10AC46" w14:textId="77777777" w:rsidR="000E499C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HK</w:t>
            </w:r>
          </w:p>
          <w:p w14:paraId="1849F7BA" w14:textId="34AB62F0" w:rsidR="000E499C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675F" w14:textId="2DFF524D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that this is cheating and is unethical _</w:t>
            </w:r>
            <w:r w:rsidR="000E499C">
              <w:rPr>
                <w:sz w:val="24"/>
              </w:rPr>
              <w:t>Y</w:t>
            </w:r>
            <w:r>
              <w:rPr>
                <w:sz w:val="24"/>
              </w:rPr>
              <w:t>_</w:t>
            </w:r>
          </w:p>
          <w:p w14:paraId="78D78851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Friends are friends and should help each other __</w:t>
            </w:r>
          </w:p>
          <w:p w14:paraId="7F957F56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will submit with signature but will advise professor who will </w:t>
            </w:r>
            <w:proofErr w:type="gramStart"/>
            <w:r>
              <w:rPr>
                <w:sz w:val="24"/>
              </w:rPr>
              <w:t>take action</w:t>
            </w:r>
            <w:proofErr w:type="gramEnd"/>
            <w:r>
              <w:rPr>
                <w:sz w:val="24"/>
              </w:rPr>
              <w:t xml:space="preserve"> __</w:t>
            </w:r>
          </w:p>
        </w:tc>
      </w:tr>
      <w:tr w:rsidR="00E000F1" w14:paraId="3E3B8C49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152A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There is a dominant team member who is content to make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E0A4" w14:textId="77777777" w:rsidR="00E000F1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SK</w:t>
            </w:r>
          </w:p>
          <w:p w14:paraId="04A9C28C" w14:textId="77777777" w:rsidR="000E499C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HK</w:t>
            </w:r>
          </w:p>
          <w:p w14:paraId="1C47A641" w14:textId="31F519AF" w:rsidR="000E499C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D5B9" w14:textId="22E70DBE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 xml:space="preserve">Team will actively solicit consensus on all decisions which affect project direction by asking for each member's decision and vote </w:t>
            </w:r>
            <w:r w:rsidR="000E499C">
              <w:rPr>
                <w:sz w:val="24"/>
              </w:rPr>
              <w:t>Y</w:t>
            </w:r>
            <w:r>
              <w:rPr>
                <w:sz w:val="24"/>
              </w:rPr>
              <w:t>__</w:t>
            </w:r>
          </w:p>
          <w:p w14:paraId="3E30BFF9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6F417BE9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E000F1" w14:paraId="1183084C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A311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73E1" w14:textId="77777777" w:rsidR="00E000F1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SK</w:t>
            </w:r>
          </w:p>
          <w:p w14:paraId="6D2F0F0F" w14:textId="77777777" w:rsidR="000E499C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HK</w:t>
            </w:r>
          </w:p>
          <w:p w14:paraId="41596EC9" w14:textId="5A57B646" w:rsidR="000E499C" w:rsidRDefault="000E499C" w:rsidP="00E000F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E3EC" w14:textId="71F89376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</w:t>
            </w:r>
            <w:r w:rsidR="000E499C">
              <w:rPr>
                <w:sz w:val="24"/>
              </w:rPr>
              <w:t>Y</w:t>
            </w:r>
            <w:r>
              <w:rPr>
                <w:sz w:val="24"/>
              </w:rPr>
              <w:t>_</w:t>
            </w:r>
          </w:p>
          <w:p w14:paraId="4063927A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46F71F92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6AE2006E" w14:textId="77777777" w:rsidR="001A0EAB" w:rsidRDefault="001A0EAB" w:rsidP="001A0EAB">
      <w:pPr>
        <w:rPr>
          <w:sz w:val="24"/>
        </w:rPr>
      </w:pPr>
    </w:p>
    <w:sectPr w:rsidR="001A0EAB">
      <w:footerReference w:type="default" r:id="rId11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797CF" w14:textId="77777777" w:rsidR="00D8501F" w:rsidRDefault="00D8501F">
      <w:pPr>
        <w:spacing w:after="0" w:line="240" w:lineRule="auto"/>
      </w:pPr>
      <w:r>
        <w:separator/>
      </w:r>
    </w:p>
  </w:endnote>
  <w:endnote w:type="continuationSeparator" w:id="0">
    <w:p w14:paraId="746F1505" w14:textId="77777777" w:rsidR="00D8501F" w:rsidRDefault="00D8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4E18D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8A9250" wp14:editId="641BD24A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6FCF55" w14:textId="77777777" w:rsidR="00447631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S20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" filled="f" stroked="f" strokeweight=".5pt">
              <v:textbox inset="0,,0">
                <w:txbxContent>
                  <w:p w:rsidR="00447631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S20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38AB0" w14:textId="77777777" w:rsidR="00D8501F" w:rsidRDefault="00D8501F">
      <w:pPr>
        <w:spacing w:after="0" w:line="240" w:lineRule="auto"/>
      </w:pPr>
      <w:r>
        <w:separator/>
      </w:r>
    </w:p>
  </w:footnote>
  <w:footnote w:type="continuationSeparator" w:id="0">
    <w:p w14:paraId="7DC08057" w14:textId="77777777" w:rsidR="00D8501F" w:rsidRDefault="00D85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9010B"/>
    <w:rsid w:val="000E499C"/>
    <w:rsid w:val="001A0EAB"/>
    <w:rsid w:val="001A751D"/>
    <w:rsid w:val="002F2C48"/>
    <w:rsid w:val="0042411E"/>
    <w:rsid w:val="00447631"/>
    <w:rsid w:val="00606013"/>
    <w:rsid w:val="0061012C"/>
    <w:rsid w:val="008910DC"/>
    <w:rsid w:val="008A7C4E"/>
    <w:rsid w:val="008F7A04"/>
    <w:rsid w:val="009810C1"/>
    <w:rsid w:val="00AC5D82"/>
    <w:rsid w:val="00BE1CC0"/>
    <w:rsid w:val="00CC30C8"/>
    <w:rsid w:val="00D8501F"/>
    <w:rsid w:val="00E000F1"/>
    <w:rsid w:val="00E40BEF"/>
    <w:rsid w:val="00F5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E21321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policy.sheridanc.on.ca/dotNet/documents/?docid=917&amp;mode=vie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2909B4"/>
    <w:rsid w:val="004D6C38"/>
    <w:rsid w:val="008376DC"/>
    <w:rsid w:val="00AC5913"/>
    <w:rsid w:val="00CA4A38"/>
    <w:rsid w:val="00D6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_________Team HSK___________________</CompanyAddress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C827FD-8C8D-A440-98FE-330FEA4FFF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C:\Users\dancye\AppData\Roaming\Microsoft\Templates\Statement of Work (Red design).dotx</Template>
  <TotalTime>50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Saim Khan</cp:lastModifiedBy>
  <cp:revision>6</cp:revision>
  <dcterms:created xsi:type="dcterms:W3CDTF">2020-05-20T14:25:00Z</dcterms:created>
  <dcterms:modified xsi:type="dcterms:W3CDTF">2022-06-08T02:39:00Z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