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E8BE4" w14:textId="6378FA14" w:rsidR="00E03642" w:rsidRDefault="00E03642" w:rsidP="00EF67E3">
      <w:r>
        <w:t>SYST 17796 TEAM PROJECT: BLACKJACK</w:t>
      </w:r>
    </w:p>
    <w:p w14:paraId="239F8A5B" w14:textId="3A8B93BC" w:rsidR="00E03642" w:rsidRDefault="00E03642" w:rsidP="00EF67E3"/>
    <w:p w14:paraId="43F081D4" w14:textId="3D6EED02" w:rsidR="00E03642" w:rsidRDefault="00EF67E3" w:rsidP="00EF67E3">
      <w:r>
        <w:t>Group Members:</w:t>
      </w:r>
    </w:p>
    <w:p w14:paraId="6387457C" w14:textId="5F817620" w:rsidR="00EF67E3" w:rsidRDefault="00EF67E3" w:rsidP="00EF67E3">
      <w:pPr>
        <w:pStyle w:val="ListParagraph"/>
        <w:numPr>
          <w:ilvl w:val="0"/>
          <w:numId w:val="2"/>
        </w:numPr>
      </w:pPr>
      <w:proofErr w:type="spellStart"/>
      <w:r>
        <w:t>Saim</w:t>
      </w:r>
      <w:proofErr w:type="spellEnd"/>
      <w:r>
        <w:t xml:space="preserve"> Khan</w:t>
      </w:r>
    </w:p>
    <w:p w14:paraId="049D8F62" w14:textId="42FA7670" w:rsidR="00EF67E3" w:rsidRDefault="00EF67E3" w:rsidP="00EF67E3">
      <w:pPr>
        <w:pStyle w:val="ListParagraph"/>
        <w:numPr>
          <w:ilvl w:val="0"/>
          <w:numId w:val="2"/>
        </w:numPr>
      </w:pPr>
      <w:r>
        <w:t>Karim Kamel</w:t>
      </w:r>
    </w:p>
    <w:p w14:paraId="1D9E7AD6" w14:textId="38FBD7C0" w:rsidR="00EF67E3" w:rsidRDefault="00EF67E3" w:rsidP="00EF67E3">
      <w:pPr>
        <w:pStyle w:val="ListParagraph"/>
        <w:numPr>
          <w:ilvl w:val="0"/>
          <w:numId w:val="2"/>
        </w:numPr>
      </w:pPr>
      <w:r>
        <w:t>Hafsa Khan</w:t>
      </w:r>
    </w:p>
    <w:p w14:paraId="3090BA97" w14:textId="445B2FB3" w:rsidR="00EF67E3" w:rsidRDefault="00EF67E3" w:rsidP="00EF67E3">
      <w:pPr>
        <w:pStyle w:val="ListParagraph"/>
        <w:numPr>
          <w:ilvl w:val="0"/>
          <w:numId w:val="2"/>
        </w:numPr>
      </w:pPr>
      <w:proofErr w:type="spellStart"/>
      <w:r>
        <w:t>Hayoung</w:t>
      </w:r>
      <w:proofErr w:type="spellEnd"/>
      <w:r>
        <w:t xml:space="preserve"> Jung</w:t>
      </w:r>
    </w:p>
    <w:p w14:paraId="0BDD591E" w14:textId="77777777" w:rsidR="00E03642" w:rsidRDefault="00E03642">
      <w:pPr>
        <w:sectPr w:rsidR="00E03642">
          <w:headerReference w:type="even" r:id="rId8"/>
          <w:headerReference w:type="default" r:id="rId9"/>
          <w:footerReference w:type="even" r:id="rId10"/>
          <w:footerReference w:type="default" r:id="rId11"/>
          <w:pgSz w:w="12240" w:h="15840"/>
          <w:pgMar w:top="1440" w:right="1440" w:bottom="1440" w:left="1440" w:header="708" w:footer="708" w:gutter="0"/>
          <w:cols w:space="708"/>
          <w:docGrid w:linePitch="360"/>
        </w:sectPr>
      </w:pPr>
    </w:p>
    <w:p w14:paraId="5232B958" w14:textId="7EFD3E94" w:rsidR="00E03642" w:rsidRDefault="00E03642"/>
    <w:p w14:paraId="1BCA9AEF" w14:textId="77777777" w:rsidR="00E03642" w:rsidRDefault="00E03642"/>
    <w:sdt>
      <w:sdtPr>
        <w:id w:val="-1065722266"/>
        <w:docPartObj>
          <w:docPartGallery w:val="Table of Contents"/>
          <w:docPartUnique/>
        </w:docPartObj>
      </w:sdtPr>
      <w:sdtEndPr>
        <w:rPr>
          <w:rFonts w:asciiTheme="minorHAnsi" w:eastAsiaTheme="minorHAnsi" w:hAnsiTheme="minorHAnsi" w:cstheme="minorBidi"/>
          <w:noProof/>
          <w:color w:val="auto"/>
          <w:sz w:val="24"/>
          <w:szCs w:val="24"/>
          <w:lang w:val="en-CA"/>
        </w:rPr>
      </w:sdtEndPr>
      <w:sdtContent>
        <w:p w14:paraId="7E08F1BE" w14:textId="078A5076" w:rsidR="00B14CEC" w:rsidRDefault="00B14CEC">
          <w:pPr>
            <w:pStyle w:val="TOCHeading"/>
          </w:pPr>
          <w:r>
            <w:t>Table of Contents</w:t>
          </w:r>
        </w:p>
        <w:p w14:paraId="3C752AD5" w14:textId="150269CD" w:rsidR="00EF67E3" w:rsidRDefault="00B14CEC">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08283902" w:history="1">
            <w:r w:rsidR="00EF67E3" w:rsidRPr="0003022F">
              <w:rPr>
                <w:rStyle w:val="Hyperlink"/>
                <w:noProof/>
              </w:rPr>
              <w:t>Team Contract</w:t>
            </w:r>
            <w:r w:rsidR="00EF67E3">
              <w:rPr>
                <w:noProof/>
                <w:webHidden/>
              </w:rPr>
              <w:tab/>
            </w:r>
            <w:r w:rsidR="00EF67E3">
              <w:rPr>
                <w:noProof/>
                <w:webHidden/>
              </w:rPr>
              <w:fldChar w:fldCharType="begin"/>
            </w:r>
            <w:r w:rsidR="00EF67E3">
              <w:rPr>
                <w:noProof/>
                <w:webHidden/>
              </w:rPr>
              <w:instrText xml:space="preserve"> PAGEREF _Toc108283902 \h </w:instrText>
            </w:r>
            <w:r w:rsidR="00EF67E3">
              <w:rPr>
                <w:noProof/>
                <w:webHidden/>
              </w:rPr>
            </w:r>
            <w:r w:rsidR="00EF67E3">
              <w:rPr>
                <w:noProof/>
                <w:webHidden/>
              </w:rPr>
              <w:fldChar w:fldCharType="separate"/>
            </w:r>
            <w:r w:rsidR="00EF67E3">
              <w:rPr>
                <w:noProof/>
                <w:webHidden/>
              </w:rPr>
              <w:t>3</w:t>
            </w:r>
            <w:r w:rsidR="00EF67E3">
              <w:rPr>
                <w:noProof/>
                <w:webHidden/>
              </w:rPr>
              <w:fldChar w:fldCharType="end"/>
            </w:r>
          </w:hyperlink>
        </w:p>
        <w:p w14:paraId="75F8F23C" w14:textId="2DA0B3B1" w:rsidR="00EF67E3" w:rsidRDefault="00EF67E3">
          <w:pPr>
            <w:pStyle w:val="TOC1"/>
            <w:tabs>
              <w:tab w:val="right" w:leader="dot" w:pos="9350"/>
            </w:tabs>
            <w:rPr>
              <w:rFonts w:eastAsiaTheme="minorEastAsia" w:cstheme="minorBidi"/>
              <w:b w:val="0"/>
              <w:bCs w:val="0"/>
              <w:i w:val="0"/>
              <w:iCs w:val="0"/>
              <w:noProof/>
            </w:rPr>
          </w:pPr>
          <w:hyperlink w:anchor="_Toc108283903" w:history="1">
            <w:r w:rsidRPr="0003022F">
              <w:rPr>
                <w:rStyle w:val="Hyperlink"/>
                <w:noProof/>
              </w:rPr>
              <w:t>Class Diagram</w:t>
            </w:r>
            <w:r>
              <w:rPr>
                <w:noProof/>
                <w:webHidden/>
              </w:rPr>
              <w:tab/>
            </w:r>
            <w:r>
              <w:rPr>
                <w:noProof/>
                <w:webHidden/>
              </w:rPr>
              <w:fldChar w:fldCharType="begin"/>
            </w:r>
            <w:r>
              <w:rPr>
                <w:noProof/>
                <w:webHidden/>
              </w:rPr>
              <w:instrText xml:space="preserve"> PAGEREF _Toc108283903 \h </w:instrText>
            </w:r>
            <w:r>
              <w:rPr>
                <w:noProof/>
                <w:webHidden/>
              </w:rPr>
            </w:r>
            <w:r>
              <w:rPr>
                <w:noProof/>
                <w:webHidden/>
              </w:rPr>
              <w:fldChar w:fldCharType="separate"/>
            </w:r>
            <w:r>
              <w:rPr>
                <w:noProof/>
                <w:webHidden/>
              </w:rPr>
              <w:t>7</w:t>
            </w:r>
            <w:r>
              <w:rPr>
                <w:noProof/>
                <w:webHidden/>
              </w:rPr>
              <w:fldChar w:fldCharType="end"/>
            </w:r>
          </w:hyperlink>
        </w:p>
        <w:p w14:paraId="6A71E539" w14:textId="5529B94D" w:rsidR="00EF67E3" w:rsidRDefault="00EF67E3">
          <w:pPr>
            <w:pStyle w:val="TOC1"/>
            <w:tabs>
              <w:tab w:val="right" w:leader="dot" w:pos="9350"/>
            </w:tabs>
            <w:rPr>
              <w:rFonts w:eastAsiaTheme="minorEastAsia" w:cstheme="minorBidi"/>
              <w:b w:val="0"/>
              <w:bCs w:val="0"/>
              <w:i w:val="0"/>
              <w:iCs w:val="0"/>
              <w:noProof/>
            </w:rPr>
          </w:pPr>
          <w:hyperlink w:anchor="_Toc108283904" w:history="1">
            <w:r w:rsidRPr="0003022F">
              <w:rPr>
                <w:rStyle w:val="Hyperlink"/>
                <w:noProof/>
              </w:rPr>
              <w:t>Deliverable 1</w:t>
            </w:r>
            <w:r>
              <w:rPr>
                <w:noProof/>
                <w:webHidden/>
              </w:rPr>
              <w:tab/>
            </w:r>
            <w:r>
              <w:rPr>
                <w:noProof/>
                <w:webHidden/>
              </w:rPr>
              <w:fldChar w:fldCharType="begin"/>
            </w:r>
            <w:r>
              <w:rPr>
                <w:noProof/>
                <w:webHidden/>
              </w:rPr>
              <w:instrText xml:space="preserve"> PAGEREF _Toc108283904 \h </w:instrText>
            </w:r>
            <w:r>
              <w:rPr>
                <w:noProof/>
                <w:webHidden/>
              </w:rPr>
            </w:r>
            <w:r>
              <w:rPr>
                <w:noProof/>
                <w:webHidden/>
              </w:rPr>
              <w:fldChar w:fldCharType="separate"/>
            </w:r>
            <w:r>
              <w:rPr>
                <w:noProof/>
                <w:webHidden/>
              </w:rPr>
              <w:t>8</w:t>
            </w:r>
            <w:r>
              <w:rPr>
                <w:noProof/>
                <w:webHidden/>
              </w:rPr>
              <w:fldChar w:fldCharType="end"/>
            </w:r>
          </w:hyperlink>
        </w:p>
        <w:p w14:paraId="2E73BE9C" w14:textId="34E8AD74" w:rsidR="00EF67E3" w:rsidRDefault="00EF67E3">
          <w:pPr>
            <w:pStyle w:val="TOC2"/>
            <w:tabs>
              <w:tab w:val="right" w:leader="dot" w:pos="9350"/>
            </w:tabs>
            <w:rPr>
              <w:rFonts w:eastAsiaTheme="minorEastAsia" w:cstheme="minorBidi"/>
              <w:b w:val="0"/>
              <w:bCs w:val="0"/>
              <w:noProof/>
              <w:sz w:val="24"/>
              <w:szCs w:val="24"/>
            </w:rPr>
          </w:pPr>
          <w:hyperlink w:anchor="_Toc108283905" w:history="1">
            <w:r w:rsidRPr="0003022F">
              <w:rPr>
                <w:rStyle w:val="Hyperlink"/>
                <w:noProof/>
              </w:rPr>
              <w:t>Overview</w:t>
            </w:r>
            <w:r>
              <w:rPr>
                <w:noProof/>
                <w:webHidden/>
              </w:rPr>
              <w:tab/>
            </w:r>
            <w:r>
              <w:rPr>
                <w:noProof/>
                <w:webHidden/>
              </w:rPr>
              <w:fldChar w:fldCharType="begin"/>
            </w:r>
            <w:r>
              <w:rPr>
                <w:noProof/>
                <w:webHidden/>
              </w:rPr>
              <w:instrText xml:space="preserve"> PAGEREF _Toc108283905 \h </w:instrText>
            </w:r>
            <w:r>
              <w:rPr>
                <w:noProof/>
                <w:webHidden/>
              </w:rPr>
            </w:r>
            <w:r>
              <w:rPr>
                <w:noProof/>
                <w:webHidden/>
              </w:rPr>
              <w:fldChar w:fldCharType="separate"/>
            </w:r>
            <w:r>
              <w:rPr>
                <w:noProof/>
                <w:webHidden/>
              </w:rPr>
              <w:t>8</w:t>
            </w:r>
            <w:r>
              <w:rPr>
                <w:noProof/>
                <w:webHidden/>
              </w:rPr>
              <w:fldChar w:fldCharType="end"/>
            </w:r>
          </w:hyperlink>
        </w:p>
        <w:p w14:paraId="296426AA" w14:textId="14D0EAFF" w:rsidR="00EF67E3" w:rsidRDefault="00EF67E3">
          <w:pPr>
            <w:pStyle w:val="TOC3"/>
            <w:tabs>
              <w:tab w:val="right" w:leader="dot" w:pos="9350"/>
            </w:tabs>
            <w:rPr>
              <w:rFonts w:eastAsiaTheme="minorEastAsia" w:cstheme="minorBidi"/>
              <w:noProof/>
              <w:sz w:val="24"/>
              <w:szCs w:val="24"/>
            </w:rPr>
          </w:pPr>
          <w:hyperlink w:anchor="_Toc108283906" w:history="1">
            <w:r w:rsidRPr="0003022F">
              <w:rPr>
                <w:rStyle w:val="Hyperlink"/>
                <w:noProof/>
              </w:rPr>
              <w:t>Project Background and Description</w:t>
            </w:r>
            <w:r>
              <w:rPr>
                <w:noProof/>
                <w:webHidden/>
              </w:rPr>
              <w:tab/>
            </w:r>
            <w:r>
              <w:rPr>
                <w:noProof/>
                <w:webHidden/>
              </w:rPr>
              <w:fldChar w:fldCharType="begin"/>
            </w:r>
            <w:r>
              <w:rPr>
                <w:noProof/>
                <w:webHidden/>
              </w:rPr>
              <w:instrText xml:space="preserve"> PAGEREF _Toc108283906 \h </w:instrText>
            </w:r>
            <w:r>
              <w:rPr>
                <w:noProof/>
                <w:webHidden/>
              </w:rPr>
            </w:r>
            <w:r>
              <w:rPr>
                <w:noProof/>
                <w:webHidden/>
              </w:rPr>
              <w:fldChar w:fldCharType="separate"/>
            </w:r>
            <w:r>
              <w:rPr>
                <w:noProof/>
                <w:webHidden/>
              </w:rPr>
              <w:t>8</w:t>
            </w:r>
            <w:r>
              <w:rPr>
                <w:noProof/>
                <w:webHidden/>
              </w:rPr>
              <w:fldChar w:fldCharType="end"/>
            </w:r>
          </w:hyperlink>
        </w:p>
        <w:p w14:paraId="022BFFE2" w14:textId="3219840C" w:rsidR="00EF67E3" w:rsidRDefault="00EF67E3">
          <w:pPr>
            <w:pStyle w:val="TOC3"/>
            <w:tabs>
              <w:tab w:val="right" w:leader="dot" w:pos="9350"/>
            </w:tabs>
            <w:rPr>
              <w:rFonts w:eastAsiaTheme="minorEastAsia" w:cstheme="minorBidi"/>
              <w:noProof/>
              <w:sz w:val="24"/>
              <w:szCs w:val="24"/>
            </w:rPr>
          </w:pPr>
          <w:hyperlink w:anchor="_Toc108283907" w:history="1">
            <w:r w:rsidRPr="0003022F">
              <w:rPr>
                <w:rStyle w:val="Hyperlink"/>
                <w:noProof/>
              </w:rPr>
              <w:t>Project Scope</w:t>
            </w:r>
            <w:r>
              <w:rPr>
                <w:noProof/>
                <w:webHidden/>
              </w:rPr>
              <w:tab/>
            </w:r>
            <w:r>
              <w:rPr>
                <w:noProof/>
                <w:webHidden/>
              </w:rPr>
              <w:fldChar w:fldCharType="begin"/>
            </w:r>
            <w:r>
              <w:rPr>
                <w:noProof/>
                <w:webHidden/>
              </w:rPr>
              <w:instrText xml:space="preserve"> PAGEREF _Toc108283907 \h </w:instrText>
            </w:r>
            <w:r>
              <w:rPr>
                <w:noProof/>
                <w:webHidden/>
              </w:rPr>
            </w:r>
            <w:r>
              <w:rPr>
                <w:noProof/>
                <w:webHidden/>
              </w:rPr>
              <w:fldChar w:fldCharType="separate"/>
            </w:r>
            <w:r>
              <w:rPr>
                <w:noProof/>
                <w:webHidden/>
              </w:rPr>
              <w:t>8</w:t>
            </w:r>
            <w:r>
              <w:rPr>
                <w:noProof/>
                <w:webHidden/>
              </w:rPr>
              <w:fldChar w:fldCharType="end"/>
            </w:r>
          </w:hyperlink>
        </w:p>
        <w:p w14:paraId="6D043673" w14:textId="629F6197" w:rsidR="00EF67E3" w:rsidRDefault="00EF67E3">
          <w:pPr>
            <w:pStyle w:val="TOC3"/>
            <w:tabs>
              <w:tab w:val="right" w:leader="dot" w:pos="9350"/>
            </w:tabs>
            <w:rPr>
              <w:rFonts w:eastAsiaTheme="minorEastAsia" w:cstheme="minorBidi"/>
              <w:noProof/>
              <w:sz w:val="24"/>
              <w:szCs w:val="24"/>
            </w:rPr>
          </w:pPr>
          <w:hyperlink w:anchor="_Toc108283908" w:history="1">
            <w:r w:rsidRPr="0003022F">
              <w:rPr>
                <w:rStyle w:val="Hyperlink"/>
                <w:noProof/>
              </w:rPr>
              <w:t>High-Level Requirements</w:t>
            </w:r>
            <w:r>
              <w:rPr>
                <w:noProof/>
                <w:webHidden/>
              </w:rPr>
              <w:tab/>
            </w:r>
            <w:r>
              <w:rPr>
                <w:noProof/>
                <w:webHidden/>
              </w:rPr>
              <w:fldChar w:fldCharType="begin"/>
            </w:r>
            <w:r>
              <w:rPr>
                <w:noProof/>
                <w:webHidden/>
              </w:rPr>
              <w:instrText xml:space="preserve"> PAGEREF _Toc108283908 \h </w:instrText>
            </w:r>
            <w:r>
              <w:rPr>
                <w:noProof/>
                <w:webHidden/>
              </w:rPr>
            </w:r>
            <w:r>
              <w:rPr>
                <w:noProof/>
                <w:webHidden/>
              </w:rPr>
              <w:fldChar w:fldCharType="separate"/>
            </w:r>
            <w:r>
              <w:rPr>
                <w:noProof/>
                <w:webHidden/>
              </w:rPr>
              <w:t>8</w:t>
            </w:r>
            <w:r>
              <w:rPr>
                <w:noProof/>
                <w:webHidden/>
              </w:rPr>
              <w:fldChar w:fldCharType="end"/>
            </w:r>
          </w:hyperlink>
        </w:p>
        <w:p w14:paraId="55A9C035" w14:textId="3942B866" w:rsidR="00EF67E3" w:rsidRDefault="00EF67E3">
          <w:pPr>
            <w:pStyle w:val="TOC3"/>
            <w:tabs>
              <w:tab w:val="right" w:leader="dot" w:pos="9350"/>
            </w:tabs>
            <w:rPr>
              <w:rFonts w:eastAsiaTheme="minorEastAsia" w:cstheme="minorBidi"/>
              <w:noProof/>
              <w:sz w:val="24"/>
              <w:szCs w:val="24"/>
            </w:rPr>
          </w:pPr>
          <w:hyperlink w:anchor="_Toc108283909" w:history="1">
            <w:r w:rsidRPr="0003022F">
              <w:rPr>
                <w:rStyle w:val="Hyperlink"/>
                <w:noProof/>
              </w:rPr>
              <w:t>Implementation Plan</w:t>
            </w:r>
            <w:r>
              <w:rPr>
                <w:noProof/>
                <w:webHidden/>
              </w:rPr>
              <w:tab/>
            </w:r>
            <w:r>
              <w:rPr>
                <w:noProof/>
                <w:webHidden/>
              </w:rPr>
              <w:fldChar w:fldCharType="begin"/>
            </w:r>
            <w:r>
              <w:rPr>
                <w:noProof/>
                <w:webHidden/>
              </w:rPr>
              <w:instrText xml:space="preserve"> PAGEREF _Toc108283909 \h </w:instrText>
            </w:r>
            <w:r>
              <w:rPr>
                <w:noProof/>
                <w:webHidden/>
              </w:rPr>
            </w:r>
            <w:r>
              <w:rPr>
                <w:noProof/>
                <w:webHidden/>
              </w:rPr>
              <w:fldChar w:fldCharType="separate"/>
            </w:r>
            <w:r>
              <w:rPr>
                <w:noProof/>
                <w:webHidden/>
              </w:rPr>
              <w:t>9</w:t>
            </w:r>
            <w:r>
              <w:rPr>
                <w:noProof/>
                <w:webHidden/>
              </w:rPr>
              <w:fldChar w:fldCharType="end"/>
            </w:r>
          </w:hyperlink>
        </w:p>
        <w:p w14:paraId="6C3F8758" w14:textId="0E0EB02D" w:rsidR="00EF67E3" w:rsidRDefault="00EF67E3">
          <w:pPr>
            <w:pStyle w:val="TOC3"/>
            <w:tabs>
              <w:tab w:val="right" w:leader="dot" w:pos="9350"/>
            </w:tabs>
            <w:rPr>
              <w:rFonts w:eastAsiaTheme="minorEastAsia" w:cstheme="minorBidi"/>
              <w:noProof/>
              <w:sz w:val="24"/>
              <w:szCs w:val="24"/>
            </w:rPr>
          </w:pPr>
          <w:hyperlink w:anchor="_Toc108283910" w:history="1">
            <w:r w:rsidRPr="0003022F">
              <w:rPr>
                <w:rStyle w:val="Hyperlink"/>
                <w:noProof/>
              </w:rPr>
              <w:t>GIT URL</w:t>
            </w:r>
            <w:r>
              <w:rPr>
                <w:noProof/>
                <w:webHidden/>
              </w:rPr>
              <w:tab/>
            </w:r>
            <w:r>
              <w:rPr>
                <w:noProof/>
                <w:webHidden/>
              </w:rPr>
              <w:fldChar w:fldCharType="begin"/>
            </w:r>
            <w:r>
              <w:rPr>
                <w:noProof/>
                <w:webHidden/>
              </w:rPr>
              <w:instrText xml:space="preserve"> PAGEREF _Toc108283910 \h </w:instrText>
            </w:r>
            <w:r>
              <w:rPr>
                <w:noProof/>
                <w:webHidden/>
              </w:rPr>
            </w:r>
            <w:r>
              <w:rPr>
                <w:noProof/>
                <w:webHidden/>
              </w:rPr>
              <w:fldChar w:fldCharType="separate"/>
            </w:r>
            <w:r>
              <w:rPr>
                <w:noProof/>
                <w:webHidden/>
              </w:rPr>
              <w:t>9</w:t>
            </w:r>
            <w:r>
              <w:rPr>
                <w:noProof/>
                <w:webHidden/>
              </w:rPr>
              <w:fldChar w:fldCharType="end"/>
            </w:r>
          </w:hyperlink>
        </w:p>
        <w:p w14:paraId="382F0687" w14:textId="5C382FDB" w:rsidR="00B14CEC" w:rsidRDefault="00B14CEC">
          <w:r>
            <w:rPr>
              <w:b/>
              <w:bCs/>
              <w:noProof/>
            </w:rPr>
            <w:fldChar w:fldCharType="end"/>
          </w:r>
        </w:p>
      </w:sdtContent>
    </w:sdt>
    <w:p w14:paraId="55612BE2" w14:textId="38E7483A" w:rsidR="00346664" w:rsidRDefault="00346664">
      <w:pPr>
        <w:sectPr w:rsidR="00346664">
          <w:footerReference w:type="default" r:id="rId12"/>
          <w:pgSz w:w="12240" w:h="15840"/>
          <w:pgMar w:top="1440" w:right="1440" w:bottom="1440" w:left="1440" w:header="708" w:footer="708" w:gutter="0"/>
          <w:cols w:space="708"/>
          <w:docGrid w:linePitch="360"/>
        </w:sectPr>
      </w:pPr>
    </w:p>
    <w:p w14:paraId="5456BD42" w14:textId="7BBABDE5" w:rsidR="00E03642" w:rsidRDefault="00E03642" w:rsidP="00B14CEC">
      <w:pPr>
        <w:pStyle w:val="Heading1"/>
      </w:pPr>
      <w:bookmarkStart w:id="0" w:name="_Toc108283902"/>
      <w:r>
        <w:lastRenderedPageBreak/>
        <w:t>Team Contract</w:t>
      </w:r>
      <w:bookmarkEnd w:id="0"/>
    </w:p>
    <w:p w14:paraId="4613FAEB" w14:textId="078DE59D" w:rsidR="00E03642" w:rsidRDefault="00E03642"/>
    <w:p w14:paraId="47FA0CEB" w14:textId="77777777" w:rsidR="00E03642" w:rsidRPr="000B549D" w:rsidRDefault="00E03642" w:rsidP="00E03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r w:rsidRPr="000B549D">
        <w:rPr>
          <w:rFonts w:ascii="Arial" w:hAnsi="Arial" w:cs="Arial"/>
          <w:b/>
        </w:rPr>
        <w:t>Please note that if cheating is discovered in a group assignment each member will be charged with a cheating offense regardless of their involvement in the offense.  Each member will receive the appropriate sanction based on their individual academic honesty history.</w:t>
      </w:r>
    </w:p>
    <w:p w14:paraId="5ECE5DC6" w14:textId="77777777" w:rsidR="00E03642" w:rsidRDefault="00E03642" w:rsidP="00E03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r w:rsidRPr="000B549D">
        <w:rPr>
          <w:rFonts w:ascii="Arial" w:hAnsi="Arial" w:cs="Arial"/>
          <w:b/>
        </w:rPr>
        <w:t xml:space="preserve">Please ensure that you </w:t>
      </w:r>
      <w:r w:rsidRPr="00836A14">
        <w:rPr>
          <w:rFonts w:ascii="Arial" w:hAnsi="Arial" w:cs="Arial"/>
          <w:b/>
        </w:rPr>
        <w:t xml:space="preserve">understand </w:t>
      </w:r>
      <w:r w:rsidRPr="000B549D">
        <w:rPr>
          <w:rFonts w:ascii="Arial" w:hAnsi="Arial" w:cs="Arial"/>
          <w:b/>
        </w:rPr>
        <w:t xml:space="preserve">the importance of academic honesty.  </w:t>
      </w:r>
      <w:r w:rsidRPr="00836A14">
        <w:rPr>
          <w:rFonts w:ascii="Arial" w:hAnsi="Arial" w:cs="Arial"/>
          <w:b/>
        </w:rPr>
        <w:t xml:space="preserve">Each member of the group </w:t>
      </w:r>
      <w:r w:rsidRPr="000B549D">
        <w:rPr>
          <w:rFonts w:ascii="Arial" w:hAnsi="Arial" w:cs="Arial"/>
          <w:b/>
        </w:rPr>
        <w:t xml:space="preserve">is responsible to ensure the academic integrity of </w:t>
      </w:r>
      <w:proofErr w:type="gramStart"/>
      <w:r>
        <w:rPr>
          <w:rFonts w:ascii="Arial" w:hAnsi="Arial" w:cs="Arial"/>
          <w:b/>
        </w:rPr>
        <w:t>all of</w:t>
      </w:r>
      <w:proofErr w:type="gramEnd"/>
      <w:r>
        <w:rPr>
          <w:rFonts w:ascii="Arial" w:hAnsi="Arial" w:cs="Arial"/>
          <w:b/>
        </w:rPr>
        <w:t xml:space="preserve"> </w:t>
      </w:r>
      <w:r w:rsidRPr="000B549D">
        <w:rPr>
          <w:rFonts w:ascii="Arial" w:hAnsi="Arial" w:cs="Arial"/>
          <w:b/>
        </w:rPr>
        <w:t>the submitted work, not just their own part.</w:t>
      </w:r>
      <w:r>
        <w:rPr>
          <w:rFonts w:ascii="Arial" w:hAnsi="Arial" w:cs="Arial"/>
          <w:b/>
        </w:rPr>
        <w:t xml:space="preserve"> Placing your name on a submission indicates that you take responsibility for its content.</w:t>
      </w:r>
    </w:p>
    <w:tbl>
      <w:tblPr>
        <w:tblpPr w:leftFromText="180" w:rightFromText="180" w:vertAnchor="text" w:horzAnchor="margin" w:tblpXSpec="center" w:tblpY="727"/>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3969"/>
        <w:gridCol w:w="2552"/>
      </w:tblGrid>
      <w:tr w:rsidR="00E03642" w14:paraId="111EE3EC" w14:textId="77777777" w:rsidTr="005B5788">
        <w:trPr>
          <w:trHeight w:val="237"/>
        </w:trPr>
        <w:tc>
          <w:tcPr>
            <w:tcW w:w="4077" w:type="dxa"/>
          </w:tcPr>
          <w:p w14:paraId="2DF05CEE" w14:textId="77777777" w:rsidR="00E03642" w:rsidRPr="001A0EAB" w:rsidRDefault="00E03642" w:rsidP="005B5788">
            <w:pPr>
              <w:pStyle w:val="Name"/>
              <w:rPr>
                <w:sz w:val="28"/>
                <w:szCs w:val="28"/>
              </w:rPr>
            </w:pPr>
            <w:r w:rsidRPr="001A0EAB">
              <w:rPr>
                <w:sz w:val="28"/>
                <w:szCs w:val="28"/>
              </w:rPr>
              <w:t>Team Member Names (Please Print)</w:t>
            </w:r>
          </w:p>
        </w:tc>
        <w:tc>
          <w:tcPr>
            <w:tcW w:w="3969" w:type="dxa"/>
          </w:tcPr>
          <w:p w14:paraId="7929F4CB" w14:textId="77777777" w:rsidR="00E03642" w:rsidRPr="001A0EAB" w:rsidRDefault="00E03642" w:rsidP="005B5788">
            <w:pPr>
              <w:pStyle w:val="Name"/>
              <w:rPr>
                <w:sz w:val="28"/>
                <w:szCs w:val="28"/>
              </w:rPr>
            </w:pPr>
            <w:r w:rsidRPr="001A0EAB">
              <w:rPr>
                <w:sz w:val="28"/>
                <w:szCs w:val="28"/>
              </w:rPr>
              <w:t>Signatures</w:t>
            </w:r>
          </w:p>
        </w:tc>
        <w:tc>
          <w:tcPr>
            <w:tcW w:w="2552" w:type="dxa"/>
          </w:tcPr>
          <w:p w14:paraId="59A103E2" w14:textId="77777777" w:rsidR="00E03642" w:rsidRPr="001A0EAB" w:rsidRDefault="00E03642" w:rsidP="005B5788">
            <w:pPr>
              <w:pStyle w:val="Name"/>
              <w:rPr>
                <w:sz w:val="28"/>
                <w:szCs w:val="28"/>
              </w:rPr>
            </w:pPr>
            <w:r w:rsidRPr="001A0EAB">
              <w:rPr>
                <w:sz w:val="28"/>
                <w:szCs w:val="28"/>
              </w:rPr>
              <w:t>Student ID</w:t>
            </w:r>
          </w:p>
        </w:tc>
      </w:tr>
      <w:tr w:rsidR="00E03642" w14:paraId="5F81B3EB" w14:textId="77777777" w:rsidTr="005B5788">
        <w:trPr>
          <w:trHeight w:val="476"/>
        </w:trPr>
        <w:tc>
          <w:tcPr>
            <w:tcW w:w="4077" w:type="dxa"/>
          </w:tcPr>
          <w:p w14:paraId="691AA102" w14:textId="77777777" w:rsidR="00E03642" w:rsidRDefault="00E03642" w:rsidP="005B5788">
            <w:r>
              <w:t>Project Leader:</w:t>
            </w:r>
          </w:p>
          <w:p w14:paraId="3D9FC67C" w14:textId="77777777" w:rsidR="00E03642" w:rsidRDefault="00E03642" w:rsidP="005B5788">
            <w:r>
              <w:t>SAIM KHAN</w:t>
            </w:r>
          </w:p>
        </w:tc>
        <w:tc>
          <w:tcPr>
            <w:tcW w:w="3969" w:type="dxa"/>
          </w:tcPr>
          <w:p w14:paraId="358E4715" w14:textId="77777777" w:rsidR="00E03642" w:rsidRDefault="00E03642" w:rsidP="005B5788">
            <w:pPr>
              <w:rPr>
                <w:sz w:val="32"/>
              </w:rPr>
            </w:pPr>
          </w:p>
        </w:tc>
        <w:tc>
          <w:tcPr>
            <w:tcW w:w="2552" w:type="dxa"/>
          </w:tcPr>
          <w:p w14:paraId="2E49C7C6" w14:textId="77777777" w:rsidR="00E03642" w:rsidRDefault="00E03642" w:rsidP="005B5788">
            <w:pPr>
              <w:rPr>
                <w:sz w:val="32"/>
              </w:rPr>
            </w:pPr>
            <w:r>
              <w:rPr>
                <w:sz w:val="32"/>
              </w:rPr>
              <w:t>991659827</w:t>
            </w:r>
          </w:p>
        </w:tc>
      </w:tr>
      <w:tr w:rsidR="00E03642" w14:paraId="26F9285A" w14:textId="77777777" w:rsidTr="005B5788">
        <w:trPr>
          <w:trHeight w:val="476"/>
        </w:trPr>
        <w:tc>
          <w:tcPr>
            <w:tcW w:w="4077" w:type="dxa"/>
          </w:tcPr>
          <w:p w14:paraId="0DE03908" w14:textId="77777777" w:rsidR="00E03642" w:rsidRDefault="00E03642" w:rsidP="005B5788"/>
          <w:p w14:paraId="6DF8A8A4" w14:textId="77777777" w:rsidR="00E03642" w:rsidRDefault="00E03642" w:rsidP="005B5788">
            <w:r>
              <w:t>HAFSA KHAN</w:t>
            </w:r>
          </w:p>
        </w:tc>
        <w:tc>
          <w:tcPr>
            <w:tcW w:w="3969" w:type="dxa"/>
          </w:tcPr>
          <w:p w14:paraId="776A9961" w14:textId="77777777" w:rsidR="00E03642" w:rsidRDefault="00E03642" w:rsidP="005B5788">
            <w:pPr>
              <w:rPr>
                <w:sz w:val="32"/>
              </w:rPr>
            </w:pPr>
          </w:p>
        </w:tc>
        <w:tc>
          <w:tcPr>
            <w:tcW w:w="2552" w:type="dxa"/>
          </w:tcPr>
          <w:p w14:paraId="4F8B1D8A" w14:textId="77777777" w:rsidR="00E03642" w:rsidRDefault="00E03642" w:rsidP="005B5788">
            <w:pPr>
              <w:rPr>
                <w:sz w:val="32"/>
              </w:rPr>
            </w:pPr>
            <w:r>
              <w:rPr>
                <w:sz w:val="32"/>
              </w:rPr>
              <w:t>991660683</w:t>
            </w:r>
          </w:p>
        </w:tc>
      </w:tr>
      <w:tr w:rsidR="00E03642" w14:paraId="59471255" w14:textId="77777777" w:rsidTr="005B5788">
        <w:trPr>
          <w:trHeight w:val="476"/>
        </w:trPr>
        <w:tc>
          <w:tcPr>
            <w:tcW w:w="4077" w:type="dxa"/>
          </w:tcPr>
          <w:p w14:paraId="3F8DC9C8" w14:textId="77777777" w:rsidR="00E03642" w:rsidRDefault="00E03642" w:rsidP="005B5788"/>
          <w:p w14:paraId="3D82C344" w14:textId="77777777" w:rsidR="00E03642" w:rsidRDefault="00E03642" w:rsidP="005B5788">
            <w:r>
              <w:t>KARIM KAMEL</w:t>
            </w:r>
          </w:p>
        </w:tc>
        <w:tc>
          <w:tcPr>
            <w:tcW w:w="3969" w:type="dxa"/>
          </w:tcPr>
          <w:p w14:paraId="5C89D7BA" w14:textId="77777777" w:rsidR="00E03642" w:rsidRDefault="00E03642" w:rsidP="005B5788">
            <w:pPr>
              <w:rPr>
                <w:sz w:val="32"/>
              </w:rPr>
            </w:pPr>
          </w:p>
        </w:tc>
        <w:tc>
          <w:tcPr>
            <w:tcW w:w="2552" w:type="dxa"/>
          </w:tcPr>
          <w:p w14:paraId="2F25D41C" w14:textId="77777777" w:rsidR="00E03642" w:rsidRDefault="00E03642" w:rsidP="005B5788">
            <w:pPr>
              <w:rPr>
                <w:sz w:val="32"/>
              </w:rPr>
            </w:pPr>
            <w:r>
              <w:rPr>
                <w:sz w:val="32"/>
              </w:rPr>
              <w:t>991653561</w:t>
            </w:r>
          </w:p>
        </w:tc>
      </w:tr>
      <w:tr w:rsidR="00E03642" w14:paraId="1D5415E2" w14:textId="77777777" w:rsidTr="005B5788">
        <w:trPr>
          <w:trHeight w:val="476"/>
        </w:trPr>
        <w:tc>
          <w:tcPr>
            <w:tcW w:w="4077" w:type="dxa"/>
          </w:tcPr>
          <w:p w14:paraId="169730C1" w14:textId="5E17C59D" w:rsidR="00E03642" w:rsidRDefault="00E03642" w:rsidP="005B5788">
            <w:r>
              <w:t>HAYOUNG JUNG</w:t>
            </w:r>
          </w:p>
          <w:p w14:paraId="413628D7" w14:textId="77777777" w:rsidR="00E03642" w:rsidRDefault="00E03642" w:rsidP="005B5788"/>
        </w:tc>
        <w:tc>
          <w:tcPr>
            <w:tcW w:w="3969" w:type="dxa"/>
          </w:tcPr>
          <w:p w14:paraId="55C999F2" w14:textId="77777777" w:rsidR="00E03642" w:rsidRDefault="00E03642" w:rsidP="005B5788">
            <w:pPr>
              <w:rPr>
                <w:sz w:val="32"/>
              </w:rPr>
            </w:pPr>
          </w:p>
        </w:tc>
        <w:tc>
          <w:tcPr>
            <w:tcW w:w="2552" w:type="dxa"/>
          </w:tcPr>
          <w:p w14:paraId="3223AA96" w14:textId="77777777" w:rsidR="00E03642" w:rsidRDefault="00E03642" w:rsidP="005B5788">
            <w:pPr>
              <w:rPr>
                <w:sz w:val="32"/>
              </w:rPr>
            </w:pPr>
          </w:p>
        </w:tc>
      </w:tr>
    </w:tbl>
    <w:p w14:paraId="3DD84D54" w14:textId="77777777" w:rsidR="00E03642" w:rsidRDefault="00E03642" w:rsidP="00E03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B549D">
        <w:rPr>
          <w:rFonts w:ascii="Arial" w:hAnsi="Arial" w:cs="Arial"/>
          <w:b/>
        </w:rPr>
        <w:t xml:space="preserve">For further information </w:t>
      </w:r>
      <w:r w:rsidRPr="00836A14">
        <w:rPr>
          <w:rFonts w:ascii="Arial" w:hAnsi="Arial" w:cs="Arial"/>
          <w:b/>
        </w:rPr>
        <w:t xml:space="preserve">read </w:t>
      </w:r>
      <w:r w:rsidRPr="000B549D">
        <w:rPr>
          <w:rFonts w:ascii="Arial" w:hAnsi="Arial" w:cs="Arial"/>
          <w:b/>
        </w:rPr>
        <w:t xml:space="preserve">Academic Honesty Policy on </w:t>
      </w:r>
      <w:proofErr w:type="spellStart"/>
      <w:r w:rsidRPr="000B549D">
        <w:rPr>
          <w:rFonts w:ascii="Arial" w:hAnsi="Arial" w:cs="Arial"/>
          <w:b/>
        </w:rPr>
        <w:t>AccessSheri</w:t>
      </w:r>
      <w:r>
        <w:rPr>
          <w:rFonts w:ascii="Arial" w:hAnsi="Arial" w:cs="Arial"/>
          <w:b/>
        </w:rPr>
        <w:t>dan</w:t>
      </w:r>
      <w:proofErr w:type="spellEnd"/>
      <w:r w:rsidRPr="000B549D">
        <w:rPr>
          <w:rFonts w:ascii="Arial" w:hAnsi="Arial" w:cs="Arial"/>
          <w:b/>
        </w:rPr>
        <w:t>.</w:t>
      </w:r>
    </w:p>
    <w:p w14:paraId="36D7B1B4" w14:textId="7DA1EEEC" w:rsidR="00EF67E3" w:rsidRDefault="00E03642" w:rsidP="00EF67E3">
      <w:pPr>
        <w:tabs>
          <w:tab w:val="left" w:pos="5760"/>
        </w:tabs>
      </w:pPr>
      <w:r w:rsidRPr="00330FE9">
        <w:t xml:space="preserve">By signing this contract, we acknowledge having read the Sheridan Academic Honesty Policy as </w:t>
      </w:r>
      <w:r w:rsidR="00EF67E3" w:rsidRPr="00330FE9">
        <w:t>per the link</w:t>
      </w:r>
      <w:r w:rsidR="00EF67E3">
        <w:t xml:space="preserve"> below. </w:t>
      </w:r>
    </w:p>
    <w:p w14:paraId="0BC9046F" w14:textId="77777777" w:rsidR="00EF67E3" w:rsidRDefault="00EF67E3" w:rsidP="00EF67E3">
      <w:pPr>
        <w:tabs>
          <w:tab w:val="left" w:pos="5760"/>
        </w:tabs>
      </w:pPr>
      <w:hyperlink r:id="rId13" w:history="1">
        <w:r w:rsidRPr="00FC07D7">
          <w:rPr>
            <w:rStyle w:val="Hyperlink"/>
          </w:rPr>
          <w:t>https://policy.sheridanc.on.ca/dotNet/documents/?docid=917&amp;mode=view</w:t>
        </w:r>
      </w:hyperlink>
    </w:p>
    <w:p w14:paraId="39BBD916" w14:textId="77777777" w:rsidR="00EF67E3" w:rsidRPr="00857C31" w:rsidRDefault="00EF67E3" w:rsidP="00EF67E3">
      <w:pPr>
        <w:pStyle w:val="Name"/>
      </w:pPr>
      <w:r w:rsidRPr="00857C31">
        <w:t>Responsibilities</w:t>
      </w:r>
      <w:r>
        <w:t xml:space="preserve"> of the Project Leader include:</w:t>
      </w:r>
    </w:p>
    <w:p w14:paraId="7683F4C2" w14:textId="77777777" w:rsidR="00EF67E3" w:rsidRPr="00857C31" w:rsidRDefault="00EF67E3" w:rsidP="00EF67E3">
      <w:pPr>
        <w:numPr>
          <w:ilvl w:val="0"/>
          <w:numId w:val="1"/>
        </w:numPr>
      </w:pPr>
      <w:r w:rsidRPr="00857C31">
        <w:t>Assigning tasks to other team members, including self, in a fair and equitable manner.</w:t>
      </w:r>
    </w:p>
    <w:p w14:paraId="3F51B987" w14:textId="77777777" w:rsidR="00EF67E3" w:rsidRPr="00857C31" w:rsidRDefault="00EF67E3" w:rsidP="00EF67E3">
      <w:pPr>
        <w:numPr>
          <w:ilvl w:val="0"/>
          <w:numId w:val="1"/>
        </w:numPr>
      </w:pPr>
      <w:r w:rsidRPr="00857C31">
        <w:t xml:space="preserve">Ensuring work is completed with accuracy, </w:t>
      </w:r>
      <w:proofErr w:type="gramStart"/>
      <w:r w:rsidRPr="00857C31">
        <w:t>completeness</w:t>
      </w:r>
      <w:proofErr w:type="gramEnd"/>
      <w:r w:rsidRPr="00857C31">
        <w:t xml:space="preserve"> and timeliness.</w:t>
      </w:r>
    </w:p>
    <w:p w14:paraId="3D473E0B" w14:textId="77777777" w:rsidR="00EF67E3" w:rsidRPr="001A0EAB" w:rsidRDefault="00EF67E3" w:rsidP="00EF67E3">
      <w:pPr>
        <w:numPr>
          <w:ilvl w:val="0"/>
          <w:numId w:val="1"/>
        </w:numPr>
      </w:pPr>
      <w:r w:rsidRPr="001A0EAB">
        <w:t>Planning for task completion to ensure timelines are met</w:t>
      </w:r>
    </w:p>
    <w:p w14:paraId="71240934" w14:textId="77777777" w:rsidR="00EF67E3" w:rsidRDefault="00EF67E3" w:rsidP="00EF67E3">
      <w:pPr>
        <w:numPr>
          <w:ilvl w:val="0"/>
          <w:numId w:val="1"/>
        </w:numPr>
      </w:pPr>
      <w:r w:rsidRPr="00857C31">
        <w:t>Any other duties as deemed necessary for project completion</w:t>
      </w:r>
    </w:p>
    <w:p w14:paraId="1B07D3A1" w14:textId="0E820E99" w:rsidR="00B14CEC" w:rsidRDefault="00B14CEC" w:rsidP="00E03642">
      <w:pPr>
        <w:tabs>
          <w:tab w:val="left" w:pos="5760"/>
        </w:tabs>
      </w:pPr>
    </w:p>
    <w:p w14:paraId="604DF3AC" w14:textId="77777777" w:rsidR="00B14CEC" w:rsidRDefault="00B14CEC" w:rsidP="00E03642">
      <w:pPr>
        <w:tabs>
          <w:tab w:val="left" w:pos="5760"/>
        </w:tabs>
      </w:pPr>
    </w:p>
    <w:p w14:paraId="38AFE954" w14:textId="6914B66B" w:rsidR="00E03642" w:rsidRDefault="00E03642" w:rsidP="00E03642">
      <w:pPr>
        <w:ind w:left="720"/>
      </w:pPr>
    </w:p>
    <w:p w14:paraId="5AA70A86" w14:textId="554BA6D9" w:rsidR="00EF67E3" w:rsidRDefault="00EF67E3" w:rsidP="00E03642">
      <w:pPr>
        <w:ind w:left="720"/>
      </w:pPr>
    </w:p>
    <w:p w14:paraId="524CA973" w14:textId="620D79B7" w:rsidR="00EF67E3" w:rsidRDefault="00EF67E3" w:rsidP="00E03642">
      <w:pPr>
        <w:ind w:left="720"/>
      </w:pPr>
    </w:p>
    <w:p w14:paraId="3A03529F" w14:textId="2C85823E" w:rsidR="00EF67E3" w:rsidRDefault="00EF67E3" w:rsidP="00E03642">
      <w:pPr>
        <w:ind w:left="720"/>
      </w:pPr>
    </w:p>
    <w:p w14:paraId="18E24E41" w14:textId="3CE0E343" w:rsidR="00EF67E3" w:rsidRDefault="00EF67E3" w:rsidP="00E03642">
      <w:pPr>
        <w:ind w:left="720"/>
      </w:pPr>
    </w:p>
    <w:p w14:paraId="1A7B5E67" w14:textId="09E15FD3" w:rsidR="00EF67E3" w:rsidRDefault="00EF67E3" w:rsidP="00E03642">
      <w:pPr>
        <w:ind w:left="720"/>
      </w:pPr>
    </w:p>
    <w:p w14:paraId="2625E34B" w14:textId="168D6C38" w:rsidR="00EF67E3" w:rsidRDefault="00EF67E3" w:rsidP="00E03642">
      <w:pPr>
        <w:ind w:left="720"/>
      </w:pPr>
    </w:p>
    <w:p w14:paraId="4A7D6E1E" w14:textId="77777777" w:rsidR="00EF67E3" w:rsidRPr="008910DC" w:rsidRDefault="00EF67E3" w:rsidP="00E03642">
      <w:pPr>
        <w:ind w:left="720"/>
      </w:pPr>
    </w:p>
    <w:p w14:paraId="4F970CAA" w14:textId="77777777" w:rsidR="00E03642" w:rsidRDefault="00E03642" w:rsidP="00E03642">
      <w:pPr>
        <w:pStyle w:val="Name"/>
      </w:pPr>
      <w:r>
        <w:lastRenderedPageBreak/>
        <w:t xml:space="preserve">What we will do if . . . </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1530"/>
        <w:gridCol w:w="4860"/>
      </w:tblGrid>
      <w:tr w:rsidR="00E03642" w14:paraId="4445A40F" w14:textId="77777777" w:rsidTr="005B5788">
        <w:trPr>
          <w:tblHeader/>
        </w:trPr>
        <w:tc>
          <w:tcPr>
            <w:tcW w:w="2988" w:type="dxa"/>
          </w:tcPr>
          <w:p w14:paraId="70CDA4BB" w14:textId="77777777" w:rsidR="00E03642" w:rsidRDefault="00E03642" w:rsidP="005B5788">
            <w:pPr>
              <w:spacing w:before="120" w:after="120"/>
              <w:rPr>
                <w:b/>
              </w:rPr>
            </w:pPr>
            <w:r>
              <w:rPr>
                <w:b/>
              </w:rPr>
              <w:t>Scenario</w:t>
            </w:r>
          </w:p>
        </w:tc>
        <w:tc>
          <w:tcPr>
            <w:tcW w:w="1530" w:type="dxa"/>
          </w:tcPr>
          <w:p w14:paraId="1C358502" w14:textId="77777777" w:rsidR="00E03642" w:rsidRDefault="00E03642" w:rsidP="005B5788">
            <w:pPr>
              <w:spacing w:before="120" w:after="120"/>
              <w:jc w:val="center"/>
              <w:rPr>
                <w:b/>
              </w:rPr>
            </w:pPr>
            <w:r>
              <w:rPr>
                <w:b/>
              </w:rPr>
              <w:t>Accepted</w:t>
            </w:r>
            <w:r>
              <w:rPr>
                <w:b/>
              </w:rPr>
              <w:br/>
              <w:t>initials</w:t>
            </w:r>
          </w:p>
        </w:tc>
        <w:tc>
          <w:tcPr>
            <w:tcW w:w="4860" w:type="dxa"/>
          </w:tcPr>
          <w:p w14:paraId="4C3C66EE" w14:textId="77777777" w:rsidR="00E03642" w:rsidRDefault="00E03642" w:rsidP="005B5788">
            <w:pPr>
              <w:spacing w:before="120" w:after="120" w:line="360" w:lineRule="auto"/>
              <w:ind w:left="288" w:hanging="288"/>
              <w:rPr>
                <w:b/>
              </w:rPr>
            </w:pPr>
            <w:r>
              <w:rPr>
                <w:b/>
              </w:rPr>
              <w:t>We agree to do the following</w:t>
            </w:r>
          </w:p>
        </w:tc>
      </w:tr>
      <w:tr w:rsidR="00E03642" w14:paraId="2D7FC8F2" w14:textId="77777777" w:rsidTr="005B5788">
        <w:tc>
          <w:tcPr>
            <w:tcW w:w="2988" w:type="dxa"/>
          </w:tcPr>
          <w:p w14:paraId="3EB3A6FF" w14:textId="77777777" w:rsidR="00E03642" w:rsidRDefault="00E03642" w:rsidP="005B5788">
            <w:pPr>
              <w:spacing w:before="120" w:after="120"/>
            </w:pPr>
            <w:r>
              <w:t>Team member does not deliver component on time due to severe illness or extreme personal problem</w:t>
            </w:r>
          </w:p>
        </w:tc>
        <w:tc>
          <w:tcPr>
            <w:tcW w:w="1530" w:type="dxa"/>
          </w:tcPr>
          <w:p w14:paraId="0D1A4C6C" w14:textId="77777777" w:rsidR="00E03642" w:rsidRDefault="00E03642" w:rsidP="005B5788">
            <w:pPr>
              <w:spacing w:before="120" w:after="120"/>
            </w:pPr>
            <w:r>
              <w:t>SK</w:t>
            </w:r>
          </w:p>
          <w:p w14:paraId="44F27F29" w14:textId="77777777" w:rsidR="00E03642" w:rsidRDefault="00E03642" w:rsidP="005B5788">
            <w:pPr>
              <w:spacing w:before="120" w:after="120"/>
            </w:pPr>
            <w:r>
              <w:t>HK</w:t>
            </w:r>
          </w:p>
          <w:p w14:paraId="46414A3A" w14:textId="77777777" w:rsidR="00E03642" w:rsidRDefault="00E03642" w:rsidP="005B5788">
            <w:pPr>
              <w:spacing w:before="120" w:after="120"/>
            </w:pPr>
            <w:r>
              <w:t>KK</w:t>
            </w:r>
          </w:p>
          <w:p w14:paraId="26051D04" w14:textId="38470E1A" w:rsidR="00E03642" w:rsidRDefault="00E03642" w:rsidP="005B5788">
            <w:pPr>
              <w:spacing w:before="120" w:after="120"/>
            </w:pPr>
            <w:r>
              <w:t>YK</w:t>
            </w:r>
          </w:p>
        </w:tc>
        <w:tc>
          <w:tcPr>
            <w:tcW w:w="4860" w:type="dxa"/>
          </w:tcPr>
          <w:p w14:paraId="2D36E31E" w14:textId="77777777" w:rsidR="00E03642" w:rsidRDefault="00E03642" w:rsidP="005B5788">
            <w:pPr>
              <w:spacing w:before="120" w:line="360" w:lineRule="auto"/>
              <w:ind w:left="288" w:hanging="288"/>
            </w:pPr>
            <w:r>
              <w:t>a)</w:t>
            </w:r>
            <w:r>
              <w:tab/>
              <w:t>Team absorbs workload temporarily _Y_</w:t>
            </w:r>
          </w:p>
          <w:p w14:paraId="2DB3C65F" w14:textId="77777777" w:rsidR="00E03642" w:rsidRDefault="00E03642" w:rsidP="005B5788">
            <w:pPr>
              <w:spacing w:line="360" w:lineRule="auto"/>
              <w:ind w:left="288" w:hanging="288"/>
            </w:pPr>
            <w:r>
              <w:t>b)</w:t>
            </w:r>
            <w:r>
              <w:tab/>
              <w:t>Team seeks advice from professor __</w:t>
            </w:r>
          </w:p>
          <w:p w14:paraId="64CE077F" w14:textId="77777777" w:rsidR="00E03642" w:rsidRDefault="00E03642" w:rsidP="005B5788">
            <w:pPr>
              <w:spacing w:line="360" w:lineRule="auto"/>
              <w:ind w:left="288" w:hanging="288"/>
            </w:pPr>
            <w:r>
              <w:t>c)</w:t>
            </w:r>
            <w:r>
              <w:tab/>
              <w:t>Team shifts target date if possible __</w:t>
            </w:r>
          </w:p>
          <w:p w14:paraId="4F027CEF" w14:textId="77777777" w:rsidR="00E03642" w:rsidRDefault="00E03642" w:rsidP="005B5788">
            <w:pPr>
              <w:tabs>
                <w:tab w:val="left" w:pos="720"/>
                <w:tab w:val="left" w:pos="1396"/>
              </w:tabs>
              <w:spacing w:line="360" w:lineRule="auto"/>
              <w:ind w:left="288" w:hanging="288"/>
            </w:pPr>
            <w:r>
              <w:t>d)</w:t>
            </w:r>
            <w:r>
              <w:tab/>
              <w:t>Other:</w:t>
            </w:r>
            <w:r>
              <w:tab/>
            </w:r>
          </w:p>
        </w:tc>
      </w:tr>
      <w:tr w:rsidR="00E03642" w14:paraId="18496A10" w14:textId="77777777" w:rsidTr="005B5788">
        <w:tc>
          <w:tcPr>
            <w:tcW w:w="2988" w:type="dxa"/>
          </w:tcPr>
          <w:p w14:paraId="1A4CC9E0" w14:textId="77777777" w:rsidR="00E03642" w:rsidRDefault="00E03642" w:rsidP="005B5788">
            <w:pPr>
              <w:spacing w:before="120" w:after="120"/>
            </w:pPr>
            <w:r>
              <w:t>Team member cannot deliver component on time due to lack of ability</w:t>
            </w:r>
          </w:p>
        </w:tc>
        <w:tc>
          <w:tcPr>
            <w:tcW w:w="1530" w:type="dxa"/>
          </w:tcPr>
          <w:p w14:paraId="0EE967AD" w14:textId="77777777" w:rsidR="00E03642" w:rsidRDefault="00E03642" w:rsidP="005B5788">
            <w:pPr>
              <w:spacing w:before="120" w:after="120"/>
            </w:pPr>
            <w:r>
              <w:t>SK</w:t>
            </w:r>
          </w:p>
          <w:p w14:paraId="2B3B0E66" w14:textId="77777777" w:rsidR="00E03642" w:rsidRDefault="00E03642" w:rsidP="005B5788">
            <w:pPr>
              <w:spacing w:before="120" w:after="120"/>
            </w:pPr>
            <w:r>
              <w:t>HK</w:t>
            </w:r>
          </w:p>
          <w:p w14:paraId="00CA242C" w14:textId="77777777" w:rsidR="00E03642" w:rsidRDefault="00E03642" w:rsidP="005B5788">
            <w:pPr>
              <w:spacing w:before="120" w:after="120"/>
            </w:pPr>
            <w:r>
              <w:t>KK</w:t>
            </w:r>
          </w:p>
          <w:p w14:paraId="13A41B86" w14:textId="07BD8A53" w:rsidR="00E03642" w:rsidRDefault="00E03642" w:rsidP="005B5788">
            <w:pPr>
              <w:spacing w:before="120" w:after="120"/>
            </w:pPr>
            <w:r>
              <w:t>YK</w:t>
            </w:r>
          </w:p>
        </w:tc>
        <w:tc>
          <w:tcPr>
            <w:tcW w:w="4860" w:type="dxa"/>
          </w:tcPr>
          <w:p w14:paraId="19C0AD90" w14:textId="77777777" w:rsidR="00E03642" w:rsidRDefault="00E03642" w:rsidP="005B5788">
            <w:pPr>
              <w:spacing w:before="120" w:line="360" w:lineRule="auto"/>
              <w:ind w:left="288" w:hanging="288"/>
            </w:pPr>
            <w:r>
              <w:t>a)</w:t>
            </w:r>
            <w:r>
              <w:tab/>
              <w:t>Team reassigns component __</w:t>
            </w:r>
          </w:p>
          <w:p w14:paraId="0FCF248A" w14:textId="77777777" w:rsidR="00E03642" w:rsidRDefault="00E03642" w:rsidP="005B5788">
            <w:pPr>
              <w:spacing w:line="360" w:lineRule="auto"/>
              <w:ind w:left="288" w:hanging="288"/>
            </w:pPr>
            <w:r>
              <w:t>b)</w:t>
            </w:r>
            <w:r>
              <w:tab/>
              <w:t>Team helps member _Y_</w:t>
            </w:r>
          </w:p>
          <w:p w14:paraId="18B97097" w14:textId="77777777" w:rsidR="00E03642" w:rsidRDefault="00E03642" w:rsidP="005B5788">
            <w:pPr>
              <w:ind w:left="288" w:hanging="288"/>
            </w:pPr>
            <w:r>
              <w:t>c)</w:t>
            </w:r>
            <w:r>
              <w:tab/>
              <w:t>Team member must ask professor for reference material __</w:t>
            </w:r>
          </w:p>
          <w:p w14:paraId="1D211C03" w14:textId="77777777" w:rsidR="00E03642" w:rsidRDefault="00E03642" w:rsidP="005B5788">
            <w:pPr>
              <w:spacing w:before="120" w:after="120" w:line="360" w:lineRule="auto"/>
              <w:ind w:left="288" w:hanging="288"/>
            </w:pPr>
            <w:r>
              <w:t>d)</w:t>
            </w:r>
            <w:r>
              <w:tab/>
              <w:t>Other:</w:t>
            </w:r>
          </w:p>
          <w:p w14:paraId="1A3C59B0" w14:textId="77777777" w:rsidR="00E03642" w:rsidRDefault="00E03642" w:rsidP="005B5788">
            <w:pPr>
              <w:spacing w:before="120" w:after="120" w:line="360" w:lineRule="auto"/>
              <w:ind w:left="288" w:hanging="288"/>
            </w:pPr>
            <w:r>
              <w:br/>
            </w:r>
          </w:p>
        </w:tc>
      </w:tr>
      <w:tr w:rsidR="00E03642" w14:paraId="2D6FB602" w14:textId="77777777" w:rsidTr="005B5788">
        <w:tc>
          <w:tcPr>
            <w:tcW w:w="2988" w:type="dxa"/>
          </w:tcPr>
          <w:p w14:paraId="5376B955" w14:textId="77777777" w:rsidR="00E03642" w:rsidRDefault="00E03642" w:rsidP="005B5788">
            <w:pPr>
              <w:spacing w:before="120" w:after="120"/>
            </w:pPr>
            <w:r>
              <w:t>Team member does not deliver component on time due to lack of effort</w:t>
            </w:r>
          </w:p>
        </w:tc>
        <w:tc>
          <w:tcPr>
            <w:tcW w:w="1530" w:type="dxa"/>
          </w:tcPr>
          <w:p w14:paraId="0CB0E3B3" w14:textId="77777777" w:rsidR="00E03642" w:rsidRDefault="00E03642" w:rsidP="005B5788">
            <w:pPr>
              <w:spacing w:before="120" w:after="120"/>
            </w:pPr>
            <w:r>
              <w:t>SK</w:t>
            </w:r>
          </w:p>
          <w:p w14:paraId="791BFA21" w14:textId="77777777" w:rsidR="00E03642" w:rsidRDefault="00E03642" w:rsidP="005B5788">
            <w:pPr>
              <w:spacing w:before="120" w:after="120"/>
            </w:pPr>
            <w:r>
              <w:t>HK</w:t>
            </w:r>
          </w:p>
          <w:p w14:paraId="29202CA9" w14:textId="77777777" w:rsidR="00E03642" w:rsidRDefault="00E03642" w:rsidP="005B5788">
            <w:pPr>
              <w:spacing w:before="120" w:after="120"/>
            </w:pPr>
            <w:r>
              <w:t>KK</w:t>
            </w:r>
          </w:p>
          <w:p w14:paraId="4157B55B" w14:textId="7D55E306" w:rsidR="00E03642" w:rsidRDefault="00E03642" w:rsidP="005B5788">
            <w:pPr>
              <w:spacing w:before="120" w:after="120"/>
            </w:pPr>
            <w:r>
              <w:t>YK</w:t>
            </w:r>
          </w:p>
        </w:tc>
        <w:tc>
          <w:tcPr>
            <w:tcW w:w="4860" w:type="dxa"/>
          </w:tcPr>
          <w:p w14:paraId="5CD53727" w14:textId="77777777" w:rsidR="00E03642" w:rsidRDefault="00E03642" w:rsidP="005B5788">
            <w:pPr>
              <w:spacing w:before="120" w:line="360" w:lineRule="auto"/>
              <w:ind w:left="288" w:hanging="288"/>
            </w:pPr>
            <w:r>
              <w:t>a)</w:t>
            </w:r>
            <w:r>
              <w:tab/>
              <w:t>Team absorbs workload _Y_</w:t>
            </w:r>
          </w:p>
          <w:p w14:paraId="7AB1BDDD" w14:textId="77777777" w:rsidR="00E03642" w:rsidRDefault="00E03642" w:rsidP="005B5788">
            <w:pPr>
              <w:ind w:left="288" w:hanging="288"/>
            </w:pPr>
            <w:r>
              <w:t>b)</w:t>
            </w:r>
            <w:r>
              <w:tab/>
              <w:t>Team "fires" team member by not permitting his/her name on submission __</w:t>
            </w:r>
          </w:p>
          <w:p w14:paraId="0FCDBA4E" w14:textId="77777777" w:rsidR="00E03642" w:rsidRDefault="00E03642" w:rsidP="005B5788">
            <w:pPr>
              <w:spacing w:before="120"/>
              <w:ind w:left="288" w:hanging="288"/>
            </w:pPr>
            <w:r>
              <w:t>c)</w:t>
            </w:r>
            <w:r>
              <w:tab/>
              <w:t>Other:</w:t>
            </w:r>
          </w:p>
          <w:p w14:paraId="6270EEEB" w14:textId="77777777" w:rsidR="00E03642" w:rsidRDefault="00E03642" w:rsidP="005B5788">
            <w:pPr>
              <w:ind w:left="288" w:hanging="288"/>
            </w:pPr>
          </w:p>
          <w:p w14:paraId="218A8A22" w14:textId="77777777" w:rsidR="00E03642" w:rsidRDefault="00E03642" w:rsidP="005B5788">
            <w:pPr>
              <w:ind w:left="288" w:hanging="288"/>
            </w:pPr>
          </w:p>
          <w:p w14:paraId="5AE20F3E" w14:textId="77777777" w:rsidR="00E03642" w:rsidRDefault="00E03642" w:rsidP="005B5788">
            <w:pPr>
              <w:ind w:left="288" w:hanging="288"/>
            </w:pPr>
            <w:r>
              <w:br/>
            </w:r>
          </w:p>
        </w:tc>
      </w:tr>
      <w:tr w:rsidR="00E03642" w14:paraId="77AF9139" w14:textId="77777777" w:rsidTr="005B5788">
        <w:tc>
          <w:tcPr>
            <w:tcW w:w="2988" w:type="dxa"/>
            <w:tcBorders>
              <w:top w:val="single" w:sz="4" w:space="0" w:color="auto"/>
              <w:left w:val="single" w:sz="4" w:space="0" w:color="auto"/>
              <w:bottom w:val="single" w:sz="4" w:space="0" w:color="auto"/>
              <w:right w:val="single" w:sz="4" w:space="0" w:color="auto"/>
            </w:tcBorders>
          </w:tcPr>
          <w:p w14:paraId="31A64790" w14:textId="77777777" w:rsidR="00E03642" w:rsidRDefault="00E03642" w:rsidP="005B5788">
            <w:pPr>
              <w:spacing w:before="120" w:after="120"/>
            </w:pPr>
            <w:r>
              <w:t>Team member does not attend team meeting</w:t>
            </w:r>
          </w:p>
        </w:tc>
        <w:tc>
          <w:tcPr>
            <w:tcW w:w="1530" w:type="dxa"/>
            <w:tcBorders>
              <w:top w:val="single" w:sz="4" w:space="0" w:color="auto"/>
              <w:left w:val="single" w:sz="4" w:space="0" w:color="auto"/>
              <w:bottom w:val="single" w:sz="4" w:space="0" w:color="auto"/>
              <w:right w:val="single" w:sz="4" w:space="0" w:color="auto"/>
            </w:tcBorders>
          </w:tcPr>
          <w:p w14:paraId="53143B2C" w14:textId="77777777" w:rsidR="00E03642" w:rsidRDefault="00E03642" w:rsidP="005B5788">
            <w:pPr>
              <w:spacing w:before="120" w:after="120"/>
            </w:pPr>
            <w:r>
              <w:t>SK</w:t>
            </w:r>
          </w:p>
          <w:p w14:paraId="4A2EFB59" w14:textId="77777777" w:rsidR="00E03642" w:rsidRDefault="00E03642" w:rsidP="005B5788">
            <w:pPr>
              <w:spacing w:before="120" w:after="120"/>
            </w:pPr>
            <w:r>
              <w:t>HK</w:t>
            </w:r>
          </w:p>
          <w:p w14:paraId="2B5E20DA" w14:textId="77777777" w:rsidR="00E03642" w:rsidRDefault="00E03642" w:rsidP="005B5788">
            <w:pPr>
              <w:spacing w:before="120" w:after="120"/>
            </w:pPr>
            <w:r>
              <w:t>KK</w:t>
            </w:r>
          </w:p>
          <w:p w14:paraId="076D628C" w14:textId="26108520" w:rsidR="00E03642" w:rsidRDefault="00E03642" w:rsidP="005B5788">
            <w:pPr>
              <w:spacing w:before="120" w:after="120"/>
            </w:pPr>
            <w:r>
              <w:t>YK</w:t>
            </w:r>
          </w:p>
        </w:tc>
        <w:tc>
          <w:tcPr>
            <w:tcW w:w="4860" w:type="dxa"/>
            <w:tcBorders>
              <w:top w:val="single" w:sz="4" w:space="0" w:color="auto"/>
              <w:left w:val="single" w:sz="4" w:space="0" w:color="auto"/>
              <w:bottom w:val="single" w:sz="4" w:space="0" w:color="auto"/>
              <w:right w:val="single" w:sz="4" w:space="0" w:color="auto"/>
            </w:tcBorders>
          </w:tcPr>
          <w:p w14:paraId="0A6A46D7" w14:textId="77777777" w:rsidR="00E03642" w:rsidRDefault="00E03642" w:rsidP="005B5788">
            <w:pPr>
              <w:spacing w:before="120" w:line="360" w:lineRule="auto"/>
              <w:ind w:left="288" w:hanging="288"/>
            </w:pPr>
            <w:r>
              <w:t>a)</w:t>
            </w:r>
            <w:r>
              <w:tab/>
              <w:t>Team proceeds without him/her and will assign work to the absent member _Y_</w:t>
            </w:r>
          </w:p>
          <w:p w14:paraId="2A2C5F81" w14:textId="77777777" w:rsidR="00E03642" w:rsidRDefault="00E03642" w:rsidP="005B5788">
            <w:pPr>
              <w:spacing w:before="120" w:line="360" w:lineRule="auto"/>
              <w:ind w:left="288" w:hanging="288"/>
            </w:pPr>
            <w:r>
              <w:t>b)</w:t>
            </w:r>
            <w:r>
              <w:tab/>
              <w:t>Team doesn't proceed and records team member's absence __</w:t>
            </w:r>
          </w:p>
          <w:p w14:paraId="03589097" w14:textId="77777777" w:rsidR="00E03642" w:rsidRDefault="00E03642" w:rsidP="005B5788">
            <w:pPr>
              <w:spacing w:before="120" w:line="360" w:lineRule="auto"/>
              <w:ind w:left="288" w:hanging="288"/>
            </w:pPr>
            <w:r>
              <w:t>c)</w:t>
            </w:r>
            <w:r>
              <w:tab/>
              <w:t>Team proceeds for that meeting but "fires" member after __ occurrences __</w:t>
            </w:r>
          </w:p>
        </w:tc>
      </w:tr>
      <w:tr w:rsidR="00E03642" w14:paraId="0CB427E4" w14:textId="77777777" w:rsidTr="005B5788">
        <w:tc>
          <w:tcPr>
            <w:tcW w:w="2988" w:type="dxa"/>
            <w:tcBorders>
              <w:top w:val="single" w:sz="4" w:space="0" w:color="auto"/>
              <w:left w:val="single" w:sz="4" w:space="0" w:color="auto"/>
              <w:bottom w:val="single" w:sz="4" w:space="0" w:color="auto"/>
              <w:right w:val="single" w:sz="4" w:space="0" w:color="auto"/>
            </w:tcBorders>
          </w:tcPr>
          <w:p w14:paraId="25632388" w14:textId="77777777" w:rsidR="00E03642" w:rsidRDefault="00E03642" w:rsidP="005B5788">
            <w:pPr>
              <w:spacing w:before="120" w:after="120"/>
            </w:pPr>
            <w:r>
              <w:lastRenderedPageBreak/>
              <w:t>An unforeseen constraint occurs after the deliverable has been allocated and scheduled (a surprise test or assignment)</w:t>
            </w:r>
          </w:p>
        </w:tc>
        <w:tc>
          <w:tcPr>
            <w:tcW w:w="1530" w:type="dxa"/>
            <w:tcBorders>
              <w:top w:val="single" w:sz="4" w:space="0" w:color="auto"/>
              <w:left w:val="single" w:sz="4" w:space="0" w:color="auto"/>
              <w:bottom w:val="single" w:sz="4" w:space="0" w:color="auto"/>
              <w:right w:val="single" w:sz="4" w:space="0" w:color="auto"/>
            </w:tcBorders>
          </w:tcPr>
          <w:p w14:paraId="6756DA91" w14:textId="77777777" w:rsidR="00E03642" w:rsidRDefault="00E03642" w:rsidP="005B5788">
            <w:pPr>
              <w:spacing w:before="120" w:after="120"/>
            </w:pPr>
            <w:r>
              <w:t>SK</w:t>
            </w:r>
          </w:p>
          <w:p w14:paraId="0A0BD56E" w14:textId="77777777" w:rsidR="00E03642" w:rsidRDefault="00E03642" w:rsidP="005B5788">
            <w:pPr>
              <w:spacing w:before="120" w:after="120"/>
            </w:pPr>
            <w:r>
              <w:t>HK</w:t>
            </w:r>
          </w:p>
          <w:p w14:paraId="5CF8BE61" w14:textId="77777777" w:rsidR="00E03642" w:rsidRDefault="00E03642" w:rsidP="005B5788">
            <w:pPr>
              <w:spacing w:before="120" w:after="120"/>
            </w:pPr>
            <w:r>
              <w:t>KK</w:t>
            </w:r>
          </w:p>
          <w:p w14:paraId="03078DE5" w14:textId="6B254BFA" w:rsidR="00E03642" w:rsidRDefault="00E03642" w:rsidP="005B5788">
            <w:pPr>
              <w:spacing w:before="120" w:after="120"/>
            </w:pPr>
            <w:r>
              <w:t>YK</w:t>
            </w:r>
          </w:p>
        </w:tc>
        <w:tc>
          <w:tcPr>
            <w:tcW w:w="4860" w:type="dxa"/>
            <w:tcBorders>
              <w:top w:val="single" w:sz="4" w:space="0" w:color="auto"/>
              <w:left w:val="single" w:sz="4" w:space="0" w:color="auto"/>
              <w:bottom w:val="single" w:sz="4" w:space="0" w:color="auto"/>
              <w:right w:val="single" w:sz="4" w:space="0" w:color="auto"/>
            </w:tcBorders>
          </w:tcPr>
          <w:p w14:paraId="53DB2EC1" w14:textId="77777777" w:rsidR="00E03642" w:rsidRDefault="00E03642" w:rsidP="005B5788">
            <w:pPr>
              <w:spacing w:before="120" w:line="360" w:lineRule="auto"/>
              <w:ind w:left="288" w:hanging="288"/>
            </w:pPr>
            <w:r>
              <w:t>a)</w:t>
            </w:r>
            <w:r>
              <w:tab/>
              <w:t>Team meets and reschedules deliverable _Y_</w:t>
            </w:r>
          </w:p>
          <w:p w14:paraId="1A9D9489" w14:textId="77777777" w:rsidR="00E03642" w:rsidRDefault="00E03642" w:rsidP="005B5788">
            <w:pPr>
              <w:spacing w:before="120" w:line="360" w:lineRule="auto"/>
              <w:ind w:left="288" w:hanging="288"/>
            </w:pPr>
            <w:r>
              <w:t>b)</w:t>
            </w:r>
            <w:r>
              <w:tab/>
              <w:t>Team will cope with constraint __</w:t>
            </w:r>
          </w:p>
          <w:p w14:paraId="2A57FDE6" w14:textId="77777777" w:rsidR="00E03642" w:rsidRDefault="00E03642" w:rsidP="005B5788">
            <w:pPr>
              <w:spacing w:before="120" w:line="360" w:lineRule="auto"/>
              <w:ind w:left="288" w:hanging="288"/>
            </w:pPr>
            <w:r>
              <w:t>c)</w:t>
            </w:r>
            <w:r>
              <w:tab/>
              <w:t>Other:</w:t>
            </w:r>
            <w:r>
              <w:br/>
            </w:r>
            <w:r>
              <w:br/>
            </w:r>
          </w:p>
        </w:tc>
      </w:tr>
      <w:tr w:rsidR="00E03642" w14:paraId="0874B219" w14:textId="77777777" w:rsidTr="005B5788">
        <w:tc>
          <w:tcPr>
            <w:tcW w:w="2988" w:type="dxa"/>
            <w:tcBorders>
              <w:top w:val="single" w:sz="4" w:space="0" w:color="auto"/>
              <w:left w:val="single" w:sz="4" w:space="0" w:color="auto"/>
              <w:bottom w:val="single" w:sz="4" w:space="0" w:color="auto"/>
              <w:right w:val="single" w:sz="4" w:space="0" w:color="auto"/>
            </w:tcBorders>
          </w:tcPr>
          <w:p w14:paraId="766B064E" w14:textId="77777777" w:rsidR="00E03642" w:rsidRDefault="00E03642" w:rsidP="005B5788">
            <w:pPr>
              <w:spacing w:before="120" w:after="120"/>
            </w:pPr>
            <w:r>
              <w:t>Team cannot achieve consensus leaving one member feeling "railroaded", "ignored", or "frustrated" with a decision which affects all parties</w:t>
            </w:r>
          </w:p>
        </w:tc>
        <w:tc>
          <w:tcPr>
            <w:tcW w:w="1530" w:type="dxa"/>
            <w:tcBorders>
              <w:top w:val="single" w:sz="4" w:space="0" w:color="auto"/>
              <w:left w:val="single" w:sz="4" w:space="0" w:color="auto"/>
              <w:bottom w:val="single" w:sz="4" w:space="0" w:color="auto"/>
              <w:right w:val="single" w:sz="4" w:space="0" w:color="auto"/>
            </w:tcBorders>
          </w:tcPr>
          <w:p w14:paraId="02DDCC2F" w14:textId="77777777" w:rsidR="00E03642" w:rsidRDefault="00E03642" w:rsidP="005B5788">
            <w:pPr>
              <w:spacing w:before="120" w:after="120"/>
            </w:pPr>
            <w:r>
              <w:t>SK</w:t>
            </w:r>
          </w:p>
          <w:p w14:paraId="11EEE5A4" w14:textId="77777777" w:rsidR="00E03642" w:rsidRDefault="00E03642" w:rsidP="005B5788">
            <w:pPr>
              <w:spacing w:before="120" w:after="120"/>
            </w:pPr>
            <w:r>
              <w:t>HK</w:t>
            </w:r>
          </w:p>
          <w:p w14:paraId="161308C2" w14:textId="77777777" w:rsidR="00E03642" w:rsidRDefault="00E03642" w:rsidP="005B5788">
            <w:pPr>
              <w:spacing w:before="120" w:after="120"/>
            </w:pPr>
            <w:r>
              <w:t>KK</w:t>
            </w:r>
          </w:p>
          <w:p w14:paraId="14EC91C2" w14:textId="060AE01A" w:rsidR="00E03642" w:rsidRDefault="00E03642" w:rsidP="005B5788">
            <w:pPr>
              <w:spacing w:before="120" w:after="120"/>
            </w:pPr>
            <w:r>
              <w:t>YK</w:t>
            </w:r>
          </w:p>
        </w:tc>
        <w:tc>
          <w:tcPr>
            <w:tcW w:w="4860" w:type="dxa"/>
            <w:tcBorders>
              <w:top w:val="single" w:sz="4" w:space="0" w:color="auto"/>
              <w:left w:val="single" w:sz="4" w:space="0" w:color="auto"/>
              <w:bottom w:val="single" w:sz="4" w:space="0" w:color="auto"/>
              <w:right w:val="single" w:sz="4" w:space="0" w:color="auto"/>
            </w:tcBorders>
          </w:tcPr>
          <w:p w14:paraId="52A08D67" w14:textId="77777777" w:rsidR="00E03642" w:rsidRDefault="00E03642" w:rsidP="005B5788">
            <w:pPr>
              <w:spacing w:before="120" w:line="360" w:lineRule="auto"/>
              <w:ind w:left="288" w:hanging="288"/>
            </w:pPr>
            <w:r>
              <w:t>a)</w:t>
            </w:r>
            <w:r>
              <w:tab/>
              <w:t>Team agrees to abide by majority vote _Y_</w:t>
            </w:r>
          </w:p>
          <w:p w14:paraId="745D7EA8" w14:textId="77777777" w:rsidR="00E03642" w:rsidRDefault="00E03642" w:rsidP="005B5788">
            <w:pPr>
              <w:spacing w:before="120" w:line="360" w:lineRule="auto"/>
              <w:ind w:left="288" w:hanging="288"/>
            </w:pPr>
            <w:r>
              <w:t>b)</w:t>
            </w:r>
            <w:r>
              <w:tab/>
              <w:t>Team flips coin __</w:t>
            </w:r>
          </w:p>
          <w:p w14:paraId="41D0F5DB" w14:textId="77777777" w:rsidR="00E03642" w:rsidRDefault="00E03642" w:rsidP="005B5788">
            <w:pPr>
              <w:spacing w:before="120" w:line="360" w:lineRule="auto"/>
              <w:ind w:left="288" w:hanging="288"/>
            </w:pPr>
            <w:r>
              <w:t>c)</w:t>
            </w:r>
            <w:r>
              <w:tab/>
              <w:t>Other:</w:t>
            </w:r>
            <w:r>
              <w:br/>
            </w:r>
            <w:r>
              <w:br/>
            </w:r>
          </w:p>
        </w:tc>
      </w:tr>
      <w:tr w:rsidR="00E03642" w14:paraId="5D94F7EC" w14:textId="77777777" w:rsidTr="005B5788">
        <w:tc>
          <w:tcPr>
            <w:tcW w:w="2988" w:type="dxa"/>
            <w:tcBorders>
              <w:top w:val="single" w:sz="4" w:space="0" w:color="auto"/>
              <w:left w:val="single" w:sz="4" w:space="0" w:color="auto"/>
              <w:bottom w:val="single" w:sz="4" w:space="0" w:color="auto"/>
              <w:right w:val="single" w:sz="4" w:space="0" w:color="auto"/>
            </w:tcBorders>
          </w:tcPr>
          <w:p w14:paraId="7FE10CE5" w14:textId="77777777" w:rsidR="00E03642" w:rsidRDefault="00E03642" w:rsidP="005B5788">
            <w:pPr>
              <w:spacing w:before="120" w:after="120"/>
            </w:pPr>
            <w:r>
              <w:t>Team members do not share expectations for grade desired</w:t>
            </w:r>
          </w:p>
        </w:tc>
        <w:tc>
          <w:tcPr>
            <w:tcW w:w="1530" w:type="dxa"/>
            <w:tcBorders>
              <w:top w:val="single" w:sz="4" w:space="0" w:color="auto"/>
              <w:left w:val="single" w:sz="4" w:space="0" w:color="auto"/>
              <w:bottom w:val="single" w:sz="4" w:space="0" w:color="auto"/>
              <w:right w:val="single" w:sz="4" w:space="0" w:color="auto"/>
            </w:tcBorders>
          </w:tcPr>
          <w:p w14:paraId="77B8A6A6" w14:textId="77777777" w:rsidR="00E03642" w:rsidRDefault="00E03642" w:rsidP="005B5788">
            <w:pPr>
              <w:spacing w:before="120" w:after="120"/>
            </w:pPr>
            <w:r>
              <w:t>SK</w:t>
            </w:r>
          </w:p>
          <w:p w14:paraId="01DE1915" w14:textId="77777777" w:rsidR="00E03642" w:rsidRDefault="00E03642" w:rsidP="005B5788">
            <w:pPr>
              <w:spacing w:before="120" w:after="120"/>
            </w:pPr>
            <w:r>
              <w:t>HK</w:t>
            </w:r>
          </w:p>
          <w:p w14:paraId="4C7D89BC" w14:textId="77777777" w:rsidR="00E03642" w:rsidRDefault="00E03642" w:rsidP="005B5788">
            <w:pPr>
              <w:spacing w:before="120" w:after="120"/>
            </w:pPr>
            <w:r>
              <w:t>KK</w:t>
            </w:r>
          </w:p>
          <w:p w14:paraId="4074E7F6" w14:textId="031FD490" w:rsidR="00E03642" w:rsidRDefault="00E03642" w:rsidP="005B5788">
            <w:pPr>
              <w:spacing w:before="120" w:after="120"/>
            </w:pPr>
            <w:r>
              <w:t>YK</w:t>
            </w:r>
          </w:p>
        </w:tc>
        <w:tc>
          <w:tcPr>
            <w:tcW w:w="4860" w:type="dxa"/>
            <w:tcBorders>
              <w:top w:val="single" w:sz="4" w:space="0" w:color="auto"/>
              <w:left w:val="single" w:sz="4" w:space="0" w:color="auto"/>
              <w:bottom w:val="single" w:sz="4" w:space="0" w:color="auto"/>
              <w:right w:val="single" w:sz="4" w:space="0" w:color="auto"/>
            </w:tcBorders>
          </w:tcPr>
          <w:p w14:paraId="5FF39E16" w14:textId="77777777" w:rsidR="00E03642" w:rsidRDefault="00E03642" w:rsidP="005B5788">
            <w:pPr>
              <w:spacing w:before="120" w:line="360" w:lineRule="auto"/>
              <w:ind w:left="288" w:hanging="288"/>
            </w:pPr>
            <w:r>
              <w:t>a)</w:t>
            </w:r>
            <w:r>
              <w:tab/>
              <w:t>Team will elect one person as "standards-bearer" who has the right to ask that work be redone _Y_</w:t>
            </w:r>
          </w:p>
          <w:p w14:paraId="20049B0B" w14:textId="77777777" w:rsidR="00E03642" w:rsidRDefault="00E03642" w:rsidP="005B5788">
            <w:pPr>
              <w:spacing w:before="120" w:line="360" w:lineRule="auto"/>
              <w:ind w:left="288" w:hanging="288"/>
            </w:pPr>
            <w:r>
              <w:t>b)</w:t>
            </w:r>
            <w:r>
              <w:tab/>
              <w:t>Team votes on each submission's quality __</w:t>
            </w:r>
          </w:p>
          <w:p w14:paraId="6BBCC1CC" w14:textId="77777777" w:rsidR="00E03642" w:rsidRDefault="00E03642" w:rsidP="005B5788">
            <w:pPr>
              <w:spacing w:before="120" w:line="360" w:lineRule="auto"/>
              <w:ind w:left="288" w:hanging="288"/>
            </w:pPr>
            <w:r>
              <w:t>c)</w:t>
            </w:r>
            <w:r>
              <w:tab/>
              <w:t>Team will ask for individual marking and will identify sections by author __</w:t>
            </w:r>
          </w:p>
          <w:p w14:paraId="43638FEB" w14:textId="77777777" w:rsidR="00E03642" w:rsidRDefault="00E03642" w:rsidP="005B5788">
            <w:pPr>
              <w:spacing w:before="120" w:line="360" w:lineRule="auto"/>
              <w:ind w:left="288" w:hanging="288"/>
            </w:pPr>
            <w:r>
              <w:t>d)</w:t>
            </w:r>
            <w:r>
              <w:tab/>
              <w:t>Other:</w:t>
            </w:r>
          </w:p>
        </w:tc>
      </w:tr>
      <w:tr w:rsidR="00E03642" w14:paraId="48519CA6" w14:textId="77777777" w:rsidTr="005B5788">
        <w:tc>
          <w:tcPr>
            <w:tcW w:w="2988" w:type="dxa"/>
            <w:tcBorders>
              <w:top w:val="single" w:sz="4" w:space="0" w:color="auto"/>
              <w:left w:val="single" w:sz="4" w:space="0" w:color="auto"/>
              <w:bottom w:val="single" w:sz="4" w:space="0" w:color="auto"/>
              <w:right w:val="single" w:sz="4" w:space="0" w:color="auto"/>
            </w:tcBorders>
          </w:tcPr>
          <w:p w14:paraId="36F7F280" w14:textId="77777777" w:rsidR="00E03642" w:rsidRDefault="00E03642" w:rsidP="005B5788">
            <w:pPr>
              <w:spacing w:before="120" w:after="120"/>
            </w:pPr>
            <w:r>
              <w:t>Team member behaves in an unprofessional manner by being rude or uncooperative</w:t>
            </w:r>
          </w:p>
        </w:tc>
        <w:tc>
          <w:tcPr>
            <w:tcW w:w="1530" w:type="dxa"/>
            <w:tcBorders>
              <w:top w:val="single" w:sz="4" w:space="0" w:color="auto"/>
              <w:left w:val="single" w:sz="4" w:space="0" w:color="auto"/>
              <w:bottom w:val="single" w:sz="4" w:space="0" w:color="auto"/>
              <w:right w:val="single" w:sz="4" w:space="0" w:color="auto"/>
            </w:tcBorders>
          </w:tcPr>
          <w:p w14:paraId="611EE334" w14:textId="77777777" w:rsidR="00E03642" w:rsidRDefault="00E03642" w:rsidP="005B5788">
            <w:pPr>
              <w:spacing w:before="120" w:after="120"/>
            </w:pPr>
            <w:r>
              <w:t>SK</w:t>
            </w:r>
          </w:p>
          <w:p w14:paraId="78FF1F66" w14:textId="77777777" w:rsidR="00E03642" w:rsidRDefault="00E03642" w:rsidP="005B5788">
            <w:pPr>
              <w:spacing w:before="120" w:after="120"/>
            </w:pPr>
            <w:r>
              <w:t>HK</w:t>
            </w:r>
          </w:p>
          <w:p w14:paraId="2E4E032D" w14:textId="77777777" w:rsidR="00E03642" w:rsidRDefault="00E03642" w:rsidP="005B5788">
            <w:pPr>
              <w:spacing w:before="120" w:after="120"/>
            </w:pPr>
            <w:r>
              <w:t>KK</w:t>
            </w:r>
          </w:p>
          <w:p w14:paraId="6E648044" w14:textId="09AF9C52" w:rsidR="00E03642" w:rsidRDefault="00E03642" w:rsidP="005B5788">
            <w:pPr>
              <w:spacing w:before="120" w:after="120"/>
            </w:pPr>
            <w:r>
              <w:t>YK</w:t>
            </w:r>
          </w:p>
        </w:tc>
        <w:tc>
          <w:tcPr>
            <w:tcW w:w="4860" w:type="dxa"/>
            <w:tcBorders>
              <w:top w:val="single" w:sz="4" w:space="0" w:color="auto"/>
              <w:left w:val="single" w:sz="4" w:space="0" w:color="auto"/>
              <w:bottom w:val="single" w:sz="4" w:space="0" w:color="auto"/>
              <w:right w:val="single" w:sz="4" w:space="0" w:color="auto"/>
            </w:tcBorders>
          </w:tcPr>
          <w:p w14:paraId="2099A66B" w14:textId="77777777" w:rsidR="00E03642" w:rsidRDefault="00E03642" w:rsidP="005B5788">
            <w:pPr>
              <w:spacing w:before="120" w:line="360" w:lineRule="auto"/>
              <w:ind w:left="288" w:hanging="288"/>
            </w:pPr>
            <w:r>
              <w:t>a)</w:t>
            </w:r>
            <w:r>
              <w:tab/>
              <w:t>Team attempts to resolve the issue by airing the problem at team meeting _Y_</w:t>
            </w:r>
          </w:p>
          <w:p w14:paraId="41921822" w14:textId="77777777" w:rsidR="00E03642" w:rsidRDefault="00E03642" w:rsidP="005B5788">
            <w:pPr>
              <w:spacing w:before="120" w:line="360" w:lineRule="auto"/>
              <w:ind w:left="288" w:hanging="288"/>
            </w:pPr>
            <w:r>
              <w:t>b)</w:t>
            </w:r>
            <w:r>
              <w:tab/>
              <w:t>Team requests meeting with professor to problem-solve __</w:t>
            </w:r>
          </w:p>
          <w:p w14:paraId="1CB4B236" w14:textId="77777777" w:rsidR="00E03642" w:rsidRDefault="00E03642" w:rsidP="005B5788">
            <w:pPr>
              <w:spacing w:before="120" w:line="360" w:lineRule="auto"/>
              <w:ind w:left="288" w:hanging="288"/>
            </w:pPr>
            <w:r>
              <w:t>c)</w:t>
            </w:r>
            <w:r>
              <w:tab/>
              <w:t>Team ignores behaviour __</w:t>
            </w:r>
          </w:p>
          <w:p w14:paraId="5B257DA2" w14:textId="77777777" w:rsidR="00E03642" w:rsidRDefault="00E03642" w:rsidP="005B5788">
            <w:pPr>
              <w:spacing w:before="120" w:line="360" w:lineRule="auto"/>
              <w:ind w:left="288" w:hanging="288"/>
            </w:pPr>
            <w:r>
              <w:lastRenderedPageBreak/>
              <w:t>d)</w:t>
            </w:r>
            <w:r>
              <w:tab/>
              <w:t>Team agrees to avoid use of all vocabulary inappropriate to the business setting __</w:t>
            </w:r>
          </w:p>
        </w:tc>
      </w:tr>
      <w:tr w:rsidR="00E03642" w14:paraId="31917CFA" w14:textId="77777777" w:rsidTr="005B5788">
        <w:tc>
          <w:tcPr>
            <w:tcW w:w="2988" w:type="dxa"/>
            <w:tcBorders>
              <w:top w:val="single" w:sz="4" w:space="0" w:color="auto"/>
              <w:left w:val="single" w:sz="4" w:space="0" w:color="auto"/>
              <w:bottom w:val="single" w:sz="4" w:space="0" w:color="auto"/>
              <w:right w:val="single" w:sz="4" w:space="0" w:color="auto"/>
            </w:tcBorders>
          </w:tcPr>
          <w:p w14:paraId="7DF35C40" w14:textId="77777777" w:rsidR="00E03642" w:rsidRDefault="00E03642" w:rsidP="005B5788">
            <w:pPr>
              <w:spacing w:before="120" w:after="120"/>
            </w:pPr>
            <w:r>
              <w:lastRenderedPageBreak/>
              <w:t>Team member assumes or requests that his/her name be signed to a submission but has not participated in production of the deliverable</w:t>
            </w:r>
          </w:p>
        </w:tc>
        <w:tc>
          <w:tcPr>
            <w:tcW w:w="1530" w:type="dxa"/>
            <w:tcBorders>
              <w:top w:val="single" w:sz="4" w:space="0" w:color="auto"/>
              <w:left w:val="single" w:sz="4" w:space="0" w:color="auto"/>
              <w:bottom w:val="single" w:sz="4" w:space="0" w:color="auto"/>
              <w:right w:val="single" w:sz="4" w:space="0" w:color="auto"/>
            </w:tcBorders>
          </w:tcPr>
          <w:p w14:paraId="7C26FC2E" w14:textId="77777777" w:rsidR="00E03642" w:rsidRDefault="00E03642" w:rsidP="005B5788">
            <w:pPr>
              <w:spacing w:before="120" w:after="120"/>
            </w:pPr>
            <w:r>
              <w:t>SK</w:t>
            </w:r>
          </w:p>
          <w:p w14:paraId="7EA57781" w14:textId="77777777" w:rsidR="00E03642" w:rsidRDefault="00E03642" w:rsidP="005B5788">
            <w:pPr>
              <w:spacing w:before="120" w:after="120"/>
            </w:pPr>
            <w:r>
              <w:t>HK</w:t>
            </w:r>
          </w:p>
          <w:p w14:paraId="4E9B34CC" w14:textId="77777777" w:rsidR="00E03642" w:rsidRDefault="00E03642" w:rsidP="005B5788">
            <w:pPr>
              <w:spacing w:before="120" w:after="120"/>
            </w:pPr>
            <w:r>
              <w:t>KK</w:t>
            </w:r>
          </w:p>
          <w:p w14:paraId="2CE68760" w14:textId="076D6428" w:rsidR="00E03642" w:rsidRDefault="00E03642" w:rsidP="005B5788">
            <w:pPr>
              <w:spacing w:before="120" w:after="120"/>
            </w:pPr>
            <w:r>
              <w:t>YK</w:t>
            </w:r>
          </w:p>
        </w:tc>
        <w:tc>
          <w:tcPr>
            <w:tcW w:w="4860" w:type="dxa"/>
            <w:tcBorders>
              <w:top w:val="single" w:sz="4" w:space="0" w:color="auto"/>
              <w:left w:val="single" w:sz="4" w:space="0" w:color="auto"/>
              <w:bottom w:val="single" w:sz="4" w:space="0" w:color="auto"/>
              <w:right w:val="single" w:sz="4" w:space="0" w:color="auto"/>
            </w:tcBorders>
          </w:tcPr>
          <w:p w14:paraId="22E43CED" w14:textId="77777777" w:rsidR="00E03642" w:rsidRDefault="00E03642" w:rsidP="005B5788">
            <w:pPr>
              <w:spacing w:before="120" w:line="360" w:lineRule="auto"/>
              <w:ind w:left="288" w:hanging="288"/>
            </w:pPr>
            <w:r>
              <w:t>a)</w:t>
            </w:r>
            <w:r>
              <w:tab/>
              <w:t>Team agrees that this is cheating and is unethical _Y_</w:t>
            </w:r>
          </w:p>
          <w:p w14:paraId="29021BC7" w14:textId="77777777" w:rsidR="00E03642" w:rsidRDefault="00E03642" w:rsidP="005B5788">
            <w:pPr>
              <w:spacing w:before="120" w:line="360" w:lineRule="auto"/>
              <w:ind w:left="288" w:hanging="288"/>
            </w:pPr>
            <w:r>
              <w:t>b)</w:t>
            </w:r>
            <w:r>
              <w:tab/>
              <w:t>Friends are friends and should help each other __</w:t>
            </w:r>
          </w:p>
          <w:p w14:paraId="50F0664D" w14:textId="77777777" w:rsidR="00E03642" w:rsidRDefault="00E03642" w:rsidP="005B5788">
            <w:pPr>
              <w:spacing w:before="120" w:line="360" w:lineRule="auto"/>
              <w:ind w:left="288" w:hanging="288"/>
            </w:pPr>
            <w:r>
              <w:t>c)</w:t>
            </w:r>
            <w:r>
              <w:tab/>
              <w:t xml:space="preserve">Team will submit with signature but will advise professor who will </w:t>
            </w:r>
            <w:proofErr w:type="gramStart"/>
            <w:r>
              <w:t>take action</w:t>
            </w:r>
            <w:proofErr w:type="gramEnd"/>
            <w:r>
              <w:t xml:space="preserve"> __</w:t>
            </w:r>
          </w:p>
        </w:tc>
      </w:tr>
      <w:tr w:rsidR="00E03642" w14:paraId="41EC981D" w14:textId="77777777" w:rsidTr="005B5788">
        <w:tc>
          <w:tcPr>
            <w:tcW w:w="2988" w:type="dxa"/>
            <w:tcBorders>
              <w:top w:val="single" w:sz="4" w:space="0" w:color="auto"/>
              <w:left w:val="single" w:sz="4" w:space="0" w:color="auto"/>
              <w:bottom w:val="single" w:sz="4" w:space="0" w:color="auto"/>
              <w:right w:val="single" w:sz="4" w:space="0" w:color="auto"/>
            </w:tcBorders>
          </w:tcPr>
          <w:p w14:paraId="357456F7" w14:textId="77777777" w:rsidR="00E03642" w:rsidRDefault="00E03642" w:rsidP="005B5788">
            <w:pPr>
              <w:spacing w:before="120" w:after="120"/>
            </w:pPr>
            <w:r>
              <w:t>There is a dominant team member who is content to make all decisions on the team's behalf leaving some team members feeling like subordinates rather than equal members</w:t>
            </w:r>
          </w:p>
        </w:tc>
        <w:tc>
          <w:tcPr>
            <w:tcW w:w="1530" w:type="dxa"/>
            <w:tcBorders>
              <w:top w:val="single" w:sz="4" w:space="0" w:color="auto"/>
              <w:left w:val="single" w:sz="4" w:space="0" w:color="auto"/>
              <w:bottom w:val="single" w:sz="4" w:space="0" w:color="auto"/>
              <w:right w:val="single" w:sz="4" w:space="0" w:color="auto"/>
            </w:tcBorders>
          </w:tcPr>
          <w:p w14:paraId="4B391AE5" w14:textId="77777777" w:rsidR="00E03642" w:rsidRDefault="00E03642" w:rsidP="005B5788">
            <w:pPr>
              <w:spacing w:before="120" w:after="120"/>
            </w:pPr>
            <w:r>
              <w:t>SK</w:t>
            </w:r>
          </w:p>
          <w:p w14:paraId="68C9A2DF" w14:textId="77777777" w:rsidR="00E03642" w:rsidRDefault="00E03642" w:rsidP="005B5788">
            <w:pPr>
              <w:spacing w:before="120" w:after="120"/>
            </w:pPr>
            <w:r>
              <w:t>HK</w:t>
            </w:r>
          </w:p>
          <w:p w14:paraId="69C4DA5D" w14:textId="77777777" w:rsidR="00E03642" w:rsidRDefault="00E03642" w:rsidP="005B5788">
            <w:pPr>
              <w:spacing w:before="120" w:after="120"/>
            </w:pPr>
            <w:r>
              <w:t>KK</w:t>
            </w:r>
          </w:p>
          <w:p w14:paraId="1A7A437E" w14:textId="779B13BD" w:rsidR="00E03642" w:rsidRDefault="00E03642" w:rsidP="005B5788">
            <w:pPr>
              <w:spacing w:before="120" w:after="120"/>
            </w:pPr>
            <w:r>
              <w:t>YK</w:t>
            </w:r>
          </w:p>
        </w:tc>
        <w:tc>
          <w:tcPr>
            <w:tcW w:w="4860" w:type="dxa"/>
            <w:tcBorders>
              <w:top w:val="single" w:sz="4" w:space="0" w:color="auto"/>
              <w:left w:val="single" w:sz="4" w:space="0" w:color="auto"/>
              <w:bottom w:val="single" w:sz="4" w:space="0" w:color="auto"/>
              <w:right w:val="single" w:sz="4" w:space="0" w:color="auto"/>
            </w:tcBorders>
          </w:tcPr>
          <w:p w14:paraId="5F7C03A0" w14:textId="77777777" w:rsidR="00E03642" w:rsidRDefault="00E03642" w:rsidP="005B5788">
            <w:pPr>
              <w:spacing w:before="120" w:line="360" w:lineRule="auto"/>
              <w:ind w:left="288" w:hanging="288"/>
            </w:pPr>
            <w:r>
              <w:t>a)</w:t>
            </w:r>
            <w:r>
              <w:tab/>
              <w:t>Team will actively solicit consensus on all decisions which affect project direction by asking for each member's decision and vote Y__</w:t>
            </w:r>
          </w:p>
          <w:p w14:paraId="33A3FC93" w14:textId="77777777" w:rsidR="00E03642" w:rsidRDefault="00E03642" w:rsidP="005B5788">
            <w:pPr>
              <w:spacing w:before="120" w:line="360" w:lineRule="auto"/>
              <w:ind w:left="288" w:hanging="288"/>
            </w:pPr>
            <w:r>
              <w:t>b)</w:t>
            </w:r>
            <w:r>
              <w:tab/>
              <w:t>Team will express subordination feelings and attempt to resolve issue __</w:t>
            </w:r>
          </w:p>
          <w:p w14:paraId="351D5903" w14:textId="77777777" w:rsidR="00E03642" w:rsidRDefault="00E03642" w:rsidP="005B5788">
            <w:pPr>
              <w:spacing w:before="120" w:line="360" w:lineRule="auto"/>
              <w:ind w:left="288" w:hanging="288"/>
            </w:pPr>
            <w:r>
              <w:t>c)</w:t>
            </w:r>
            <w:r>
              <w:tab/>
              <w:t>Other:</w:t>
            </w:r>
            <w:r>
              <w:br/>
            </w:r>
            <w:r>
              <w:br/>
            </w:r>
          </w:p>
        </w:tc>
      </w:tr>
      <w:tr w:rsidR="00E03642" w14:paraId="32B1D397" w14:textId="77777777" w:rsidTr="005B5788">
        <w:tc>
          <w:tcPr>
            <w:tcW w:w="2988" w:type="dxa"/>
            <w:tcBorders>
              <w:top w:val="single" w:sz="4" w:space="0" w:color="auto"/>
              <w:left w:val="single" w:sz="4" w:space="0" w:color="auto"/>
              <w:bottom w:val="single" w:sz="4" w:space="0" w:color="auto"/>
              <w:right w:val="single" w:sz="4" w:space="0" w:color="auto"/>
            </w:tcBorders>
          </w:tcPr>
          <w:p w14:paraId="2C946A13" w14:textId="77777777" w:rsidR="00E03642" w:rsidRDefault="00E03642" w:rsidP="005B5788">
            <w:pPr>
              <w:spacing w:before="120" w:after="120"/>
            </w:pPr>
            <w:r>
              <w:t>Team has a member who refuses to participate in decision making but complains to others that s/he wasn't consulted</w:t>
            </w:r>
          </w:p>
        </w:tc>
        <w:tc>
          <w:tcPr>
            <w:tcW w:w="1530" w:type="dxa"/>
            <w:tcBorders>
              <w:top w:val="single" w:sz="4" w:space="0" w:color="auto"/>
              <w:left w:val="single" w:sz="4" w:space="0" w:color="auto"/>
              <w:bottom w:val="single" w:sz="4" w:space="0" w:color="auto"/>
              <w:right w:val="single" w:sz="4" w:space="0" w:color="auto"/>
            </w:tcBorders>
          </w:tcPr>
          <w:p w14:paraId="54B63710" w14:textId="77777777" w:rsidR="00E03642" w:rsidRDefault="00E03642" w:rsidP="005B5788">
            <w:pPr>
              <w:spacing w:before="120" w:after="120"/>
            </w:pPr>
            <w:r>
              <w:t>SK</w:t>
            </w:r>
          </w:p>
          <w:p w14:paraId="6D6B4AAF" w14:textId="77777777" w:rsidR="00E03642" w:rsidRDefault="00E03642" w:rsidP="005B5788">
            <w:pPr>
              <w:spacing w:before="120" w:after="120"/>
            </w:pPr>
            <w:r>
              <w:t>HK</w:t>
            </w:r>
          </w:p>
          <w:p w14:paraId="2B8AC309" w14:textId="77777777" w:rsidR="00E03642" w:rsidRDefault="00E03642" w:rsidP="005B5788">
            <w:pPr>
              <w:spacing w:before="120" w:after="120"/>
            </w:pPr>
            <w:r>
              <w:t>KK</w:t>
            </w:r>
          </w:p>
          <w:p w14:paraId="481D0EAA" w14:textId="2A3CBFC4" w:rsidR="00E03642" w:rsidRDefault="00E03642" w:rsidP="005B5788">
            <w:pPr>
              <w:spacing w:before="120" w:after="120"/>
            </w:pPr>
            <w:r>
              <w:t>YK</w:t>
            </w:r>
          </w:p>
        </w:tc>
        <w:tc>
          <w:tcPr>
            <w:tcW w:w="4860" w:type="dxa"/>
            <w:tcBorders>
              <w:top w:val="single" w:sz="4" w:space="0" w:color="auto"/>
              <w:left w:val="single" w:sz="4" w:space="0" w:color="auto"/>
              <w:bottom w:val="single" w:sz="4" w:space="0" w:color="auto"/>
              <w:right w:val="single" w:sz="4" w:space="0" w:color="auto"/>
            </w:tcBorders>
          </w:tcPr>
          <w:p w14:paraId="1DC86999" w14:textId="77777777" w:rsidR="00E03642" w:rsidRDefault="00E03642" w:rsidP="005B5788">
            <w:pPr>
              <w:spacing w:before="120" w:line="360" w:lineRule="auto"/>
              <w:ind w:left="288" w:hanging="288"/>
            </w:pPr>
            <w:r>
              <w:t>a)</w:t>
            </w:r>
            <w:r>
              <w:tab/>
              <w:t>Team forces decision sharing by routinely voting on all issues _Y_</w:t>
            </w:r>
          </w:p>
          <w:p w14:paraId="2C87E441" w14:textId="77777777" w:rsidR="00E03642" w:rsidRDefault="00E03642" w:rsidP="005B5788">
            <w:pPr>
              <w:spacing w:before="120" w:line="360" w:lineRule="auto"/>
              <w:ind w:left="288" w:hanging="288"/>
            </w:pPr>
            <w:r>
              <w:t>b)</w:t>
            </w:r>
            <w:r>
              <w:tab/>
              <w:t>Team routinely checks with each other about perceived roles __</w:t>
            </w:r>
          </w:p>
          <w:p w14:paraId="744C6B00" w14:textId="77777777" w:rsidR="00E03642" w:rsidRDefault="00E03642" w:rsidP="005B5788">
            <w:pPr>
              <w:spacing w:before="120" w:line="360" w:lineRule="auto"/>
              <w:ind w:left="288" w:hanging="288"/>
            </w:pPr>
            <w:r>
              <w:t>c)</w:t>
            </w:r>
            <w:r>
              <w:tab/>
              <w:t>Team discusses the matter at team meeting __</w:t>
            </w:r>
          </w:p>
        </w:tc>
      </w:tr>
    </w:tbl>
    <w:p w14:paraId="6B0F139B" w14:textId="77777777" w:rsidR="00E03642" w:rsidRDefault="00E03642" w:rsidP="00E03642"/>
    <w:p w14:paraId="54E5C4AD" w14:textId="77777777" w:rsidR="00E03642" w:rsidRDefault="00E03642">
      <w:pPr>
        <w:sectPr w:rsidR="00E03642">
          <w:footerReference w:type="default" r:id="rId14"/>
          <w:pgSz w:w="12240" w:h="15840"/>
          <w:pgMar w:top="1440" w:right="1440" w:bottom="1440" w:left="1440" w:header="708" w:footer="708" w:gutter="0"/>
          <w:cols w:space="708"/>
          <w:docGrid w:linePitch="360"/>
        </w:sectPr>
      </w:pPr>
    </w:p>
    <w:p w14:paraId="69AE5C26" w14:textId="6A690777" w:rsidR="00E03642" w:rsidRDefault="00E03642" w:rsidP="00EF67E3">
      <w:pPr>
        <w:pStyle w:val="Heading1"/>
      </w:pPr>
      <w:bookmarkStart w:id="1" w:name="_Toc108283903"/>
      <w:r>
        <w:lastRenderedPageBreak/>
        <w:t>Class Diagram</w:t>
      </w:r>
      <w:bookmarkEnd w:id="1"/>
    </w:p>
    <w:p w14:paraId="5A50472F" w14:textId="54C7B695" w:rsidR="00E9414F" w:rsidRDefault="00E9414F"/>
    <w:p w14:paraId="0CB44A2C" w14:textId="47508DBC" w:rsidR="00E9414F" w:rsidRDefault="00E9414F"/>
    <w:p w14:paraId="785A3FF5" w14:textId="395491F7" w:rsidR="00E9414F" w:rsidRDefault="00E9414F"/>
    <w:p w14:paraId="7C708339" w14:textId="77777777" w:rsidR="00E9414F" w:rsidRDefault="00E9414F"/>
    <w:p w14:paraId="268CC4A6" w14:textId="38C2AD5C" w:rsidR="00E9414F" w:rsidRPr="00E9414F" w:rsidRDefault="00E9414F" w:rsidP="00E9414F">
      <w:pPr>
        <w:rPr>
          <w:rFonts w:ascii="Times New Roman" w:eastAsia="Times New Roman" w:hAnsi="Times New Roman" w:cs="Times New Roman"/>
        </w:rPr>
      </w:pPr>
      <w:r w:rsidRPr="00E9414F">
        <w:rPr>
          <w:rFonts w:ascii="Times New Roman" w:eastAsia="Times New Roman" w:hAnsi="Times New Roman" w:cs="Times New Roman"/>
        </w:rPr>
        <w:fldChar w:fldCharType="begin"/>
      </w:r>
      <w:r w:rsidRPr="00E9414F">
        <w:rPr>
          <w:rFonts w:ascii="Times New Roman" w:eastAsia="Times New Roman" w:hAnsi="Times New Roman" w:cs="Times New Roman"/>
        </w:rPr>
        <w:instrText xml:space="preserve"> INCLUDEPICTURE "https://cdn.discordapp.com/attachments/929777802209808426/995445260073324644/UML.jpg" \* MERGEFORMATINET </w:instrText>
      </w:r>
      <w:r w:rsidRPr="00E9414F">
        <w:rPr>
          <w:rFonts w:ascii="Times New Roman" w:eastAsia="Times New Roman" w:hAnsi="Times New Roman" w:cs="Times New Roman"/>
        </w:rPr>
        <w:fldChar w:fldCharType="separate"/>
      </w:r>
      <w:r w:rsidRPr="00E9414F">
        <w:rPr>
          <w:rFonts w:ascii="Times New Roman" w:eastAsia="Times New Roman" w:hAnsi="Times New Roman" w:cs="Times New Roman"/>
          <w:noProof/>
        </w:rPr>
        <w:drawing>
          <wp:inline distT="0" distB="0" distL="0" distR="0" wp14:anchorId="762FE5B8" wp14:editId="02C2133F">
            <wp:extent cx="5943600" cy="4682066"/>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1534" cy="4696194"/>
                    </a:xfrm>
                    <a:prstGeom prst="rect">
                      <a:avLst/>
                    </a:prstGeom>
                    <a:noFill/>
                    <a:ln>
                      <a:noFill/>
                    </a:ln>
                  </pic:spPr>
                </pic:pic>
              </a:graphicData>
            </a:graphic>
          </wp:inline>
        </w:drawing>
      </w:r>
      <w:r w:rsidRPr="00E9414F">
        <w:rPr>
          <w:rFonts w:ascii="Times New Roman" w:eastAsia="Times New Roman" w:hAnsi="Times New Roman" w:cs="Times New Roman"/>
        </w:rPr>
        <w:fldChar w:fldCharType="end"/>
      </w:r>
    </w:p>
    <w:p w14:paraId="0A5101CD" w14:textId="03672164" w:rsidR="00E9414F" w:rsidRDefault="00E9414F"/>
    <w:p w14:paraId="47181740" w14:textId="77777777" w:rsidR="00E9414F" w:rsidRDefault="00E9414F">
      <w:pPr>
        <w:sectPr w:rsidR="00E9414F">
          <w:footerReference w:type="default" r:id="rId16"/>
          <w:pgSz w:w="12240" w:h="15840"/>
          <w:pgMar w:top="1440" w:right="1440" w:bottom="1440" w:left="1440" w:header="708" w:footer="708" w:gutter="0"/>
          <w:cols w:space="708"/>
          <w:docGrid w:linePitch="360"/>
        </w:sectPr>
      </w:pPr>
    </w:p>
    <w:p w14:paraId="26789A39" w14:textId="0240C832" w:rsidR="00E9414F" w:rsidRDefault="00E9414F" w:rsidP="00EF67E3">
      <w:pPr>
        <w:pStyle w:val="Heading1"/>
      </w:pPr>
      <w:bookmarkStart w:id="2" w:name="_Toc108283904"/>
      <w:r>
        <w:lastRenderedPageBreak/>
        <w:t>Deliverable 1</w:t>
      </w:r>
      <w:bookmarkEnd w:id="2"/>
    </w:p>
    <w:p w14:paraId="0A4CE6C1" w14:textId="433D439F" w:rsidR="00E9414F" w:rsidRDefault="00E9414F"/>
    <w:p w14:paraId="0B1CFCD4" w14:textId="77777777" w:rsidR="00346664" w:rsidRPr="00162F72" w:rsidRDefault="00346664" w:rsidP="00EF67E3">
      <w:pPr>
        <w:pStyle w:val="Heading2"/>
      </w:pPr>
      <w:bookmarkStart w:id="3" w:name="_Toc108283905"/>
      <w:r w:rsidRPr="00162F72">
        <w:t>Overview</w:t>
      </w:r>
      <w:bookmarkEnd w:id="3"/>
    </w:p>
    <w:p w14:paraId="721C0251" w14:textId="5CEB7B7C" w:rsidR="00346664" w:rsidRDefault="00346664" w:rsidP="00EF67E3">
      <w:pPr>
        <w:pStyle w:val="Heading3"/>
      </w:pPr>
      <w:bookmarkStart w:id="4" w:name="_Toc108283906"/>
      <w:r>
        <w:t>Project Background and Description</w:t>
      </w:r>
      <w:bookmarkEnd w:id="4"/>
    </w:p>
    <w:p w14:paraId="50ED2E38" w14:textId="77777777" w:rsidR="00EF67E3" w:rsidRPr="00EF67E3" w:rsidRDefault="00EF67E3" w:rsidP="00EF67E3"/>
    <w:p w14:paraId="3791CB32" w14:textId="77777777" w:rsidR="00346664" w:rsidRDefault="00346664" w:rsidP="00346664">
      <w:r>
        <w:t xml:space="preserve">Blackjack is one of the most widely played games in casinos. It uses a standard deck of 52 cards and is based on the mathematical concept of “probability”. Players on the table (minimum 1) </w:t>
      </w:r>
      <w:proofErr w:type="gramStart"/>
      <w:r>
        <w:t>have to</w:t>
      </w:r>
      <w:proofErr w:type="gramEnd"/>
      <w:r>
        <w:t xml:space="preserve"> play against the dealer, who draws two cards for each player and for himself from the deck of shuffled cards. Whosoever has the highest-scoring pair to a blackjack (21 points) </w:t>
      </w:r>
      <w:proofErr w:type="gramStart"/>
      <w:r>
        <w:t>wins</w:t>
      </w:r>
      <w:proofErr w:type="gramEnd"/>
      <w:r>
        <w:t>. Reference to official blackjack rules:</w:t>
      </w:r>
    </w:p>
    <w:p w14:paraId="6F2D1B0C" w14:textId="77777777" w:rsidR="00346664" w:rsidRDefault="00346664" w:rsidP="00346664">
      <w:r w:rsidRPr="009438DE">
        <w:t>https://www.casinoreports.ca/blackjack/rules/</w:t>
      </w:r>
    </w:p>
    <w:p w14:paraId="30738C0E" w14:textId="1893F3A5" w:rsidR="00346664" w:rsidRDefault="00346664" w:rsidP="00346664">
      <w:r>
        <w:t>Our group intends to replicate this game of “Blackjack” using object-oriented principles in Java. Our goal is to have a user play blackjack against the computer who is also the “dealer” in this case.</w:t>
      </w:r>
    </w:p>
    <w:p w14:paraId="7EF6BE9B" w14:textId="77777777" w:rsidR="00EF67E3" w:rsidRDefault="00EF67E3" w:rsidP="00346664"/>
    <w:p w14:paraId="5BD0AFC1" w14:textId="06B3B503" w:rsidR="00346664" w:rsidRDefault="00346664" w:rsidP="00EF67E3">
      <w:pPr>
        <w:pStyle w:val="Heading3"/>
      </w:pPr>
      <w:bookmarkStart w:id="5" w:name="_Toc108283907"/>
      <w:r>
        <w:t>Project Scope</w:t>
      </w:r>
      <w:bookmarkEnd w:id="5"/>
    </w:p>
    <w:p w14:paraId="3733E52B" w14:textId="77777777" w:rsidR="00EF67E3" w:rsidRPr="00EF67E3" w:rsidRDefault="00EF67E3" w:rsidP="00EF67E3"/>
    <w:p w14:paraId="6FF36191" w14:textId="77777777" w:rsidR="00346664" w:rsidRDefault="00346664" w:rsidP="00346664">
      <w:proofErr w:type="spellStart"/>
      <w:r>
        <w:t>Saim</w:t>
      </w:r>
      <w:proofErr w:type="spellEnd"/>
      <w:r>
        <w:t xml:space="preserve"> Khan/Hafsa Khan/Karim Kame/</w:t>
      </w:r>
      <w:proofErr w:type="spellStart"/>
      <w:r>
        <w:t>Hayoung</w:t>
      </w:r>
      <w:proofErr w:type="spellEnd"/>
      <w:r>
        <w:t xml:space="preserve"> </w:t>
      </w:r>
      <w:proofErr w:type="spellStart"/>
      <w:r>
        <w:t>Jungl</w:t>
      </w:r>
      <w:proofErr w:type="spellEnd"/>
      <w:r>
        <w:t>: Coding / Design / Documentation</w:t>
      </w:r>
    </w:p>
    <w:p w14:paraId="66F2EB70" w14:textId="77777777" w:rsidR="00346664" w:rsidRDefault="00346664" w:rsidP="00346664">
      <w:r>
        <w:t>Each group member will be an equal part in all deliverables.</w:t>
      </w:r>
    </w:p>
    <w:p w14:paraId="103F19F5" w14:textId="48F66391" w:rsidR="00346664" w:rsidRDefault="00346664" w:rsidP="00346664">
      <w:r>
        <w:t>Technical scope: Blackjack is played between the player and the dealer. Therefore, the group is focused on making the functionality for at least one player, but we are aiming to make it two players. The dealer draws two cards at random for the player and two cards for himself. Our project deals with the functionality to generate these random cards and then follows the rules of Blackjack to declare the winner. The project will be deemed completed if the game follows all the rules of actual Blackjack for at least 1 player.</w:t>
      </w:r>
    </w:p>
    <w:p w14:paraId="072685AA" w14:textId="77777777" w:rsidR="00EF67E3" w:rsidRDefault="00EF67E3" w:rsidP="00346664"/>
    <w:p w14:paraId="5FD37F8E" w14:textId="77777777" w:rsidR="00346664" w:rsidRDefault="00346664" w:rsidP="00EF67E3">
      <w:pPr>
        <w:pStyle w:val="Heading3"/>
      </w:pPr>
      <w:bookmarkStart w:id="6" w:name="_Toc108283908"/>
      <w:r>
        <w:t>High-Level Requirements</w:t>
      </w:r>
      <w:bookmarkEnd w:id="6"/>
    </w:p>
    <w:p w14:paraId="2FCAB67C" w14:textId="022106D6" w:rsidR="00346664" w:rsidRDefault="00346664" w:rsidP="00346664">
      <w:pPr>
        <w:pStyle w:val="NoSpacing"/>
      </w:pPr>
    </w:p>
    <w:p w14:paraId="0EC790C9" w14:textId="77777777" w:rsidR="00346664" w:rsidRDefault="00346664" w:rsidP="00346664">
      <w:r>
        <w:t>The new system must include the following:</w:t>
      </w:r>
    </w:p>
    <w:p w14:paraId="190A2B6A" w14:textId="77777777" w:rsidR="00346664" w:rsidRDefault="00346664" w:rsidP="00346664">
      <w:pPr>
        <w:pStyle w:val="ListBullet"/>
      </w:pPr>
      <w:r>
        <w:t>Ability for each player to play the game</w:t>
      </w:r>
    </w:p>
    <w:p w14:paraId="3630446B" w14:textId="77777777" w:rsidR="00346664" w:rsidRDefault="00346664" w:rsidP="00346664">
      <w:pPr>
        <w:pStyle w:val="ListBullet"/>
      </w:pPr>
      <w:r>
        <w:t>Ability for each player to wager bets</w:t>
      </w:r>
    </w:p>
    <w:p w14:paraId="74BD9E93" w14:textId="77777777" w:rsidR="00346664" w:rsidRDefault="00346664" w:rsidP="00346664">
      <w:pPr>
        <w:pStyle w:val="ListBullet"/>
      </w:pPr>
      <w:r>
        <w:t>Ability for each player to see the dealer’s cards at the end of the round</w:t>
      </w:r>
    </w:p>
    <w:p w14:paraId="29796836" w14:textId="77777777" w:rsidR="00346664" w:rsidRDefault="00346664" w:rsidP="00346664">
      <w:pPr>
        <w:pStyle w:val="ListBullet"/>
      </w:pPr>
      <w:r>
        <w:t>Ability for the game to communicate a win or loss</w:t>
      </w:r>
    </w:p>
    <w:p w14:paraId="319FAE5E" w14:textId="361302F2" w:rsidR="00346664" w:rsidRDefault="00346664" w:rsidP="00346664">
      <w:pPr>
        <w:pStyle w:val="ListBullet"/>
      </w:pPr>
      <w:r>
        <w:t xml:space="preserve">Ability for players to </w:t>
      </w:r>
      <w:proofErr w:type="gramStart"/>
      <w:r>
        <w:t>know their status (score) at all times</w:t>
      </w:r>
      <w:proofErr w:type="gramEnd"/>
    </w:p>
    <w:p w14:paraId="1264C746" w14:textId="3F3D753D" w:rsidR="00EF67E3" w:rsidRDefault="00EF67E3" w:rsidP="00EF67E3">
      <w:pPr>
        <w:pStyle w:val="ListBullet"/>
        <w:numPr>
          <w:ilvl w:val="0"/>
          <w:numId w:val="0"/>
        </w:numPr>
        <w:ind w:left="360" w:hanging="360"/>
      </w:pPr>
    </w:p>
    <w:p w14:paraId="33C77077" w14:textId="6175EF43" w:rsidR="00EF67E3" w:rsidRDefault="00EF67E3" w:rsidP="00EF67E3">
      <w:pPr>
        <w:pStyle w:val="ListBullet"/>
        <w:numPr>
          <w:ilvl w:val="0"/>
          <w:numId w:val="0"/>
        </w:numPr>
        <w:ind w:left="360" w:hanging="360"/>
      </w:pPr>
    </w:p>
    <w:p w14:paraId="0468C844" w14:textId="77777777" w:rsidR="00EF67E3" w:rsidRDefault="00EF67E3" w:rsidP="00EF67E3">
      <w:pPr>
        <w:pStyle w:val="ListBullet"/>
        <w:numPr>
          <w:ilvl w:val="0"/>
          <w:numId w:val="0"/>
        </w:numPr>
        <w:ind w:left="360" w:hanging="360"/>
      </w:pPr>
    </w:p>
    <w:p w14:paraId="55F12251" w14:textId="77777777" w:rsidR="00346664" w:rsidRDefault="00346664" w:rsidP="00EF67E3">
      <w:pPr>
        <w:pStyle w:val="Heading3"/>
      </w:pPr>
      <w:bookmarkStart w:id="7" w:name="_Toc108283909"/>
      <w:r>
        <w:lastRenderedPageBreak/>
        <w:t>Implementation Plan</w:t>
      </w:r>
      <w:bookmarkEnd w:id="7"/>
    </w:p>
    <w:p w14:paraId="1EBE52EC" w14:textId="63884963" w:rsidR="00346664" w:rsidRDefault="00346664" w:rsidP="00346664">
      <w:r>
        <w:t xml:space="preserve">We plan to implement our project using principles of object-oriented programming. We will build a “key-value” pair to represent the values of cards in a </w:t>
      </w:r>
      <w:proofErr w:type="gramStart"/>
      <w:r>
        <w:t>deck(</w:t>
      </w:r>
      <w:proofErr w:type="gramEnd"/>
      <w:r>
        <w:t xml:space="preserve">1, 2, 3 … J, K etc.). Using said value map, we will build a “randomizer” to generate random card values when being distributed to players and the dealer, which ensures our game is not “rigged”. Finally, the logic will compare each player’s “hands” with that of the dealer, and the winner will be decided according to the rules of blackjack. This summarizes the core functionality of our project. Additionally, we want to add a feature to wager bets before each round of blackjack is played, adding to the thrill and representing a </w:t>
      </w:r>
      <w:proofErr w:type="gramStart"/>
      <w:r>
        <w:t>real world</w:t>
      </w:r>
      <w:proofErr w:type="gramEnd"/>
      <w:r>
        <w:t xml:space="preserve"> scenario tad more accurately.</w:t>
      </w:r>
    </w:p>
    <w:p w14:paraId="7E743BFE" w14:textId="77777777" w:rsidR="00346664" w:rsidRDefault="00346664" w:rsidP="00346664"/>
    <w:p w14:paraId="067FE4E1" w14:textId="0F852D63" w:rsidR="00346664" w:rsidRDefault="00346664" w:rsidP="00EF67E3">
      <w:pPr>
        <w:pStyle w:val="Heading3"/>
      </w:pPr>
      <w:r w:rsidRPr="00D56D2F">
        <w:t xml:space="preserve"> </w:t>
      </w:r>
      <w:bookmarkStart w:id="8" w:name="_Toc108283910"/>
      <w:r w:rsidRPr="00D56D2F">
        <w:t>GIT URL</w:t>
      </w:r>
      <w:bookmarkEnd w:id="8"/>
    </w:p>
    <w:p w14:paraId="737C479A" w14:textId="77777777" w:rsidR="00346664" w:rsidRDefault="00346664" w:rsidP="00346664">
      <w:hyperlink r:id="rId17" w:history="1">
        <w:r w:rsidRPr="00F80242">
          <w:rPr>
            <w:rStyle w:val="Hyperlink"/>
          </w:rPr>
          <w:t>https://github.com/saimkhan065/SYST17796_PROJECT</w:t>
        </w:r>
      </w:hyperlink>
    </w:p>
    <w:p w14:paraId="01D3E42C" w14:textId="77777777" w:rsidR="00346664" w:rsidRDefault="00346664" w:rsidP="00346664">
      <w:r>
        <w:t xml:space="preserve">repository is public, so that all group members / instructor has easy access to the project. Each group member will fork the repository and use that as the development template. Each group member writes code assigned to them and pushes the changes on </w:t>
      </w:r>
      <w:proofErr w:type="spellStart"/>
      <w:proofErr w:type="gramStart"/>
      <w:r>
        <w:t>origin.Each</w:t>
      </w:r>
      <w:proofErr w:type="spellEnd"/>
      <w:proofErr w:type="gramEnd"/>
      <w:r>
        <w:t xml:space="preserve"> group member will safe merge code before beginning their work.</w:t>
      </w:r>
    </w:p>
    <w:p w14:paraId="2057FC80" w14:textId="07F2296C" w:rsidR="00E9414F" w:rsidRDefault="00346664" w:rsidP="00346664">
      <w:r>
        <w:t xml:space="preserve">Tools the group expects to use is several IDEs according to each group members </w:t>
      </w:r>
      <w:proofErr w:type="gramStart"/>
      <w:r>
        <w:t xml:space="preserve">preference( </w:t>
      </w:r>
      <w:proofErr w:type="spellStart"/>
      <w:r>
        <w:t>vsCode</w:t>
      </w:r>
      <w:proofErr w:type="spellEnd"/>
      <w:proofErr w:type="gramEnd"/>
      <w:r>
        <w:t xml:space="preserve"> / IntelliJ / NetBeans )</w:t>
      </w:r>
    </w:p>
    <w:p w14:paraId="702BB7AC" w14:textId="58323E77" w:rsidR="00B14CEC" w:rsidRDefault="00B14CEC" w:rsidP="00346664"/>
    <w:p w14:paraId="1A93342C" w14:textId="77777777" w:rsidR="00B14CEC" w:rsidRDefault="00B14CEC" w:rsidP="00346664"/>
    <w:p w14:paraId="0D162FDC" w14:textId="2736C73E" w:rsidR="00B14CEC" w:rsidRDefault="00B14CEC" w:rsidP="00346664"/>
    <w:p w14:paraId="7B865176" w14:textId="77777777" w:rsidR="00B14CEC" w:rsidRDefault="00B14CEC" w:rsidP="00346664"/>
    <w:sectPr w:rsidR="00B14CEC">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1C14E" w14:textId="77777777" w:rsidR="00DF68EB" w:rsidRDefault="00DF68EB" w:rsidP="00E03642">
      <w:r>
        <w:separator/>
      </w:r>
    </w:p>
  </w:endnote>
  <w:endnote w:type="continuationSeparator" w:id="0">
    <w:p w14:paraId="2F7B2874" w14:textId="77777777" w:rsidR="00DF68EB" w:rsidRDefault="00DF68EB" w:rsidP="00E03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25783741"/>
      <w:docPartObj>
        <w:docPartGallery w:val="Page Numbers (Bottom of Page)"/>
        <w:docPartUnique/>
      </w:docPartObj>
    </w:sdtPr>
    <w:sdtContent>
      <w:p w14:paraId="6C5716F9" w14:textId="3775F764" w:rsidR="00346664" w:rsidRDefault="00346664" w:rsidP="006C47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9132CF" w14:textId="77777777" w:rsidR="00346664" w:rsidRDefault="00346664" w:rsidP="003466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A6F4" w14:textId="77777777" w:rsidR="00346664" w:rsidRDefault="00346664" w:rsidP="0034666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9303" w14:textId="77777777" w:rsidR="00E9414F" w:rsidRPr="00E9414F" w:rsidRDefault="00E9414F">
    <w:pPr>
      <w:pStyle w:val="Footer"/>
      <w:rPr>
        <w:i/>
        <w:iCs/>
      </w:rPr>
    </w:pPr>
    <w:r w:rsidRPr="00E9414F">
      <w:rPr>
        <w:i/>
        <w:iCs/>
      </w:rPr>
      <w:t>SYST17796 Table of Contents</w:t>
    </w:r>
  </w:p>
  <w:p w14:paraId="1D77A83E" w14:textId="77777777" w:rsidR="00E9414F" w:rsidRPr="00E9414F" w:rsidRDefault="00E9414F">
    <w:pPr>
      <w:pStyle w:val="Footer"/>
      <w:rPr>
        <w:i/>
        <w:i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0CC11" w14:textId="6EB4D35B" w:rsidR="00E9414F" w:rsidRPr="00E9414F" w:rsidRDefault="00E9414F">
    <w:pPr>
      <w:pStyle w:val="Footer"/>
      <w:rPr>
        <w:i/>
        <w:iCs/>
      </w:rPr>
    </w:pPr>
    <w:r w:rsidRPr="00E9414F">
      <w:rPr>
        <w:i/>
        <w:iCs/>
      </w:rPr>
      <w:t>SYST17796 Team Contract</w:t>
    </w:r>
  </w:p>
  <w:p w14:paraId="1E918EFB" w14:textId="77777777" w:rsidR="00E9414F" w:rsidRPr="00E9414F" w:rsidRDefault="00E9414F">
    <w:pPr>
      <w:pStyle w:val="Footer"/>
      <w:rPr>
        <w:i/>
        <w:i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29A6C" w14:textId="23D73B56" w:rsidR="00E9414F" w:rsidRPr="00346664" w:rsidRDefault="00E9414F">
    <w:pPr>
      <w:pStyle w:val="Footer"/>
      <w:rPr>
        <w:i/>
        <w:iCs/>
      </w:rPr>
    </w:pPr>
    <w:r w:rsidRPr="00346664">
      <w:rPr>
        <w:i/>
        <w:iCs/>
      </w:rPr>
      <w:t>SYST17796</w:t>
    </w:r>
    <w:r w:rsidR="00346664" w:rsidRPr="00346664">
      <w:rPr>
        <w:i/>
        <w:iCs/>
      </w:rPr>
      <w:t xml:space="preserve"> Class Diagram</w:t>
    </w:r>
  </w:p>
  <w:p w14:paraId="27CB1507" w14:textId="77777777" w:rsidR="00E9414F" w:rsidRPr="00346664" w:rsidRDefault="00E9414F">
    <w:pPr>
      <w:pStyle w:val="Footer"/>
      <w:rPr>
        <w:i/>
        <w:iC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355FD" w14:textId="6EFDB632" w:rsidR="00E9414F" w:rsidRPr="00E9414F" w:rsidRDefault="00E9414F">
    <w:pPr>
      <w:pStyle w:val="Footer"/>
      <w:rPr>
        <w:i/>
        <w:iCs/>
      </w:rPr>
    </w:pPr>
    <w:r w:rsidRPr="00E9414F">
      <w:rPr>
        <w:i/>
        <w:iCs/>
      </w:rPr>
      <w:t>SYST17796 Deliverable 1</w:t>
    </w:r>
  </w:p>
  <w:p w14:paraId="3296A8DF" w14:textId="77777777" w:rsidR="00E9414F" w:rsidRPr="00E9414F" w:rsidRDefault="00E9414F">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AB602" w14:textId="77777777" w:rsidR="00DF68EB" w:rsidRDefault="00DF68EB" w:rsidP="00E03642">
      <w:r>
        <w:separator/>
      </w:r>
    </w:p>
  </w:footnote>
  <w:footnote w:type="continuationSeparator" w:id="0">
    <w:p w14:paraId="70F2E62A" w14:textId="77777777" w:rsidR="00DF68EB" w:rsidRDefault="00DF68EB" w:rsidP="00E036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005357"/>
      <w:docPartObj>
        <w:docPartGallery w:val="Page Numbers (Top of Page)"/>
        <w:docPartUnique/>
      </w:docPartObj>
    </w:sdtPr>
    <w:sdtContent>
      <w:p w14:paraId="464E69DC" w14:textId="37EFD13C" w:rsidR="00346664" w:rsidRDefault="00346664" w:rsidP="0034666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D12391" w14:textId="77777777" w:rsidR="00346664" w:rsidRDefault="00346664" w:rsidP="0034666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1740098"/>
      <w:docPartObj>
        <w:docPartGallery w:val="Page Numbers (Top of Page)"/>
        <w:docPartUnique/>
      </w:docPartObj>
    </w:sdtPr>
    <w:sdtContent>
      <w:p w14:paraId="5655425F" w14:textId="7F74A4E8" w:rsidR="00346664" w:rsidRDefault="00346664" w:rsidP="006C475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A3BA6B1" w14:textId="77777777" w:rsidR="00346664" w:rsidRDefault="00346664" w:rsidP="0034666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DDC169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15C5569"/>
    <w:multiLevelType w:val="hybridMultilevel"/>
    <w:tmpl w:val="D7F6A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642"/>
    <w:rsid w:val="00346664"/>
    <w:rsid w:val="00B14CEC"/>
    <w:rsid w:val="00DF68EB"/>
    <w:rsid w:val="00E03642"/>
    <w:rsid w:val="00E9414F"/>
    <w:rsid w:val="00EF67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DCBA4"/>
  <w15:chartTrackingRefBased/>
  <w15:docId w15:val="{5A998753-80D8-B04A-AE74-769FE2350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664"/>
    <w:pPr>
      <w:keepNext/>
      <w:keepLines/>
      <w:pBdr>
        <w:bottom w:val="single" w:sz="8" w:space="0" w:color="D9E2F3" w:themeColor="accent1" w:themeTint="33"/>
      </w:pBdr>
      <w:spacing w:before="320" w:after="200"/>
      <w:outlineLvl w:val="0"/>
    </w:pPr>
    <w:rPr>
      <w:rFonts w:asciiTheme="majorHAnsi" w:eastAsiaTheme="majorEastAsia" w:hAnsiTheme="majorHAnsi" w:cstheme="majorBidi"/>
      <w:color w:val="4472C4" w:themeColor="accent1"/>
      <w:sz w:val="36"/>
      <w:szCs w:val="36"/>
      <w:lang w:val="en-US" w:eastAsia="ja-JP"/>
    </w:rPr>
  </w:style>
  <w:style w:type="paragraph" w:styleId="Heading2">
    <w:name w:val="heading 2"/>
    <w:basedOn w:val="Normal"/>
    <w:next w:val="Normal"/>
    <w:link w:val="Heading2Char"/>
    <w:uiPriority w:val="9"/>
    <w:unhideWhenUsed/>
    <w:qFormat/>
    <w:rsid w:val="00346664"/>
    <w:pPr>
      <w:keepNext/>
      <w:keepLines/>
      <w:spacing w:before="120" w:after="120"/>
      <w:outlineLvl w:val="1"/>
    </w:pPr>
    <w:rPr>
      <w:rFonts w:eastAsiaTheme="minorEastAsia"/>
      <w:b/>
      <w:bCs/>
      <w:color w:val="44546A" w:themeColor="text2"/>
      <w:sz w:val="26"/>
      <w:szCs w:val="26"/>
      <w:lang w:val="en-US" w:eastAsia="ja-JP"/>
    </w:rPr>
  </w:style>
  <w:style w:type="paragraph" w:styleId="Heading3">
    <w:name w:val="heading 3"/>
    <w:basedOn w:val="Normal"/>
    <w:next w:val="Normal"/>
    <w:link w:val="Heading3Char"/>
    <w:uiPriority w:val="9"/>
    <w:unhideWhenUsed/>
    <w:qFormat/>
    <w:rsid w:val="00EF67E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uiPriority w:val="2"/>
    <w:qFormat/>
    <w:rsid w:val="00E03642"/>
    <w:pPr>
      <w:spacing w:before="60" w:after="60"/>
    </w:pPr>
    <w:rPr>
      <w:rFonts w:asciiTheme="majorHAnsi" w:eastAsiaTheme="majorEastAsia" w:hAnsiTheme="majorHAnsi" w:cstheme="majorBidi"/>
      <w:color w:val="4472C4" w:themeColor="accent1"/>
      <w:sz w:val="36"/>
      <w:szCs w:val="36"/>
      <w:lang w:val="en-US" w:eastAsia="ja-JP"/>
    </w:rPr>
  </w:style>
  <w:style w:type="character" w:styleId="Hyperlink">
    <w:name w:val="Hyperlink"/>
    <w:uiPriority w:val="99"/>
    <w:rsid w:val="00E03642"/>
    <w:rPr>
      <w:color w:val="0000FF"/>
      <w:u w:val="single"/>
    </w:rPr>
  </w:style>
  <w:style w:type="paragraph" w:styleId="Header">
    <w:name w:val="header"/>
    <w:basedOn w:val="Normal"/>
    <w:link w:val="HeaderChar"/>
    <w:uiPriority w:val="99"/>
    <w:unhideWhenUsed/>
    <w:rsid w:val="00E03642"/>
    <w:pPr>
      <w:tabs>
        <w:tab w:val="center" w:pos="4680"/>
        <w:tab w:val="right" w:pos="9360"/>
      </w:tabs>
    </w:pPr>
  </w:style>
  <w:style w:type="character" w:customStyle="1" w:styleId="HeaderChar">
    <w:name w:val="Header Char"/>
    <w:basedOn w:val="DefaultParagraphFont"/>
    <w:link w:val="Header"/>
    <w:uiPriority w:val="99"/>
    <w:rsid w:val="00E03642"/>
  </w:style>
  <w:style w:type="paragraph" w:styleId="Footer">
    <w:name w:val="footer"/>
    <w:basedOn w:val="Normal"/>
    <w:link w:val="FooterChar"/>
    <w:uiPriority w:val="99"/>
    <w:unhideWhenUsed/>
    <w:rsid w:val="00E03642"/>
    <w:pPr>
      <w:tabs>
        <w:tab w:val="center" w:pos="4680"/>
        <w:tab w:val="right" w:pos="9360"/>
      </w:tabs>
    </w:pPr>
  </w:style>
  <w:style w:type="character" w:customStyle="1" w:styleId="FooterChar">
    <w:name w:val="Footer Char"/>
    <w:basedOn w:val="DefaultParagraphFont"/>
    <w:link w:val="Footer"/>
    <w:uiPriority w:val="99"/>
    <w:rsid w:val="00E03642"/>
  </w:style>
  <w:style w:type="character" w:customStyle="1" w:styleId="Heading1Char">
    <w:name w:val="Heading 1 Char"/>
    <w:basedOn w:val="DefaultParagraphFont"/>
    <w:link w:val="Heading1"/>
    <w:uiPriority w:val="9"/>
    <w:rsid w:val="00346664"/>
    <w:rPr>
      <w:rFonts w:asciiTheme="majorHAnsi" w:eastAsiaTheme="majorEastAsia" w:hAnsiTheme="majorHAnsi" w:cstheme="majorBidi"/>
      <w:color w:val="4472C4" w:themeColor="accent1"/>
      <w:sz w:val="36"/>
      <w:szCs w:val="36"/>
      <w:lang w:val="en-US" w:eastAsia="ja-JP"/>
    </w:rPr>
  </w:style>
  <w:style w:type="character" w:customStyle="1" w:styleId="Heading2Char">
    <w:name w:val="Heading 2 Char"/>
    <w:basedOn w:val="DefaultParagraphFont"/>
    <w:link w:val="Heading2"/>
    <w:uiPriority w:val="9"/>
    <w:rsid w:val="00346664"/>
    <w:rPr>
      <w:rFonts w:eastAsiaTheme="minorEastAsia"/>
      <w:b/>
      <w:bCs/>
      <w:color w:val="44546A" w:themeColor="text2"/>
      <w:sz w:val="26"/>
      <w:szCs w:val="26"/>
      <w:lang w:val="en-US" w:eastAsia="ja-JP"/>
    </w:rPr>
  </w:style>
  <w:style w:type="paragraph" w:styleId="NoSpacing">
    <w:name w:val="No Spacing"/>
    <w:uiPriority w:val="36"/>
    <w:qFormat/>
    <w:rsid w:val="00346664"/>
    <w:pPr>
      <w:spacing w:before="60"/>
    </w:pPr>
    <w:rPr>
      <w:rFonts w:eastAsiaTheme="minorEastAsia"/>
      <w:color w:val="44546A" w:themeColor="text2"/>
      <w:sz w:val="20"/>
      <w:szCs w:val="20"/>
      <w:lang w:val="en-US" w:eastAsia="ja-JP"/>
    </w:rPr>
  </w:style>
  <w:style w:type="table" w:customStyle="1" w:styleId="TipTable">
    <w:name w:val="Tip Table"/>
    <w:basedOn w:val="TableNormal"/>
    <w:uiPriority w:val="99"/>
    <w:rsid w:val="00346664"/>
    <w:rPr>
      <w:rFonts w:eastAsiaTheme="minorEastAsia"/>
      <w:color w:val="404040" w:themeColor="text1" w:themeTint="BF"/>
      <w:sz w:val="18"/>
      <w:szCs w:val="18"/>
      <w:lang w:val="en-US" w:eastAsia="ja-JP"/>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99"/>
    <w:rsid w:val="00346664"/>
    <w:pPr>
      <w:spacing w:before="160" w:after="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styleId="ListBullet">
    <w:name w:val="List Bullet"/>
    <w:basedOn w:val="Normal"/>
    <w:uiPriority w:val="4"/>
    <w:unhideWhenUsed/>
    <w:qFormat/>
    <w:rsid w:val="00346664"/>
    <w:pPr>
      <w:numPr>
        <w:numId w:val="1"/>
      </w:numPr>
      <w:spacing w:after="320" w:line="300" w:lineRule="auto"/>
      <w:contextualSpacing/>
    </w:pPr>
    <w:rPr>
      <w:rFonts w:eastAsiaTheme="minorEastAsia"/>
      <w:color w:val="44546A" w:themeColor="text2"/>
      <w:sz w:val="20"/>
      <w:szCs w:val="20"/>
      <w:lang w:val="en-US" w:eastAsia="ja-JP"/>
    </w:rPr>
  </w:style>
  <w:style w:type="character" w:styleId="PageNumber">
    <w:name w:val="page number"/>
    <w:basedOn w:val="DefaultParagraphFont"/>
    <w:uiPriority w:val="99"/>
    <w:semiHidden/>
    <w:unhideWhenUsed/>
    <w:rsid w:val="00346664"/>
  </w:style>
  <w:style w:type="paragraph" w:styleId="TOCHeading">
    <w:name w:val="TOC Heading"/>
    <w:basedOn w:val="Heading1"/>
    <w:next w:val="Normal"/>
    <w:uiPriority w:val="39"/>
    <w:unhideWhenUsed/>
    <w:qFormat/>
    <w:rsid w:val="00346664"/>
    <w:pPr>
      <w:pBdr>
        <w:bottom w:val="none" w:sz="0" w:space="0" w:color="auto"/>
      </w:pBdr>
      <w:spacing w:before="480" w:after="0" w:line="276" w:lineRule="auto"/>
      <w:outlineLvl w:val="9"/>
    </w:pPr>
    <w:rPr>
      <w:b/>
      <w:bCs/>
      <w:color w:val="2F5496" w:themeColor="accent1" w:themeShade="BF"/>
      <w:sz w:val="28"/>
      <w:szCs w:val="28"/>
      <w:lang w:eastAsia="en-US"/>
    </w:rPr>
  </w:style>
  <w:style w:type="paragraph" w:styleId="TOC2">
    <w:name w:val="toc 2"/>
    <w:basedOn w:val="Normal"/>
    <w:next w:val="Normal"/>
    <w:autoRedefine/>
    <w:uiPriority w:val="39"/>
    <w:unhideWhenUsed/>
    <w:rsid w:val="00346664"/>
    <w:pPr>
      <w:spacing w:before="120"/>
      <w:ind w:left="240"/>
    </w:pPr>
    <w:rPr>
      <w:rFonts w:cstheme="minorHAnsi"/>
      <w:b/>
      <w:bCs/>
      <w:sz w:val="22"/>
      <w:szCs w:val="22"/>
    </w:rPr>
  </w:style>
  <w:style w:type="paragraph" w:styleId="TOC1">
    <w:name w:val="toc 1"/>
    <w:basedOn w:val="Normal"/>
    <w:next w:val="Normal"/>
    <w:autoRedefine/>
    <w:uiPriority w:val="39"/>
    <w:unhideWhenUsed/>
    <w:rsid w:val="00346664"/>
    <w:pPr>
      <w:spacing w:before="120"/>
    </w:pPr>
    <w:rPr>
      <w:rFonts w:cstheme="minorHAnsi"/>
      <w:b/>
      <w:bCs/>
      <w:i/>
      <w:iCs/>
    </w:rPr>
  </w:style>
  <w:style w:type="paragraph" w:styleId="TOC3">
    <w:name w:val="toc 3"/>
    <w:basedOn w:val="Normal"/>
    <w:next w:val="Normal"/>
    <w:autoRedefine/>
    <w:uiPriority w:val="39"/>
    <w:unhideWhenUsed/>
    <w:rsid w:val="00346664"/>
    <w:pPr>
      <w:ind w:left="480"/>
    </w:pPr>
    <w:rPr>
      <w:rFonts w:cstheme="minorHAnsi"/>
      <w:sz w:val="20"/>
      <w:szCs w:val="20"/>
    </w:rPr>
  </w:style>
  <w:style w:type="paragraph" w:styleId="TOC4">
    <w:name w:val="toc 4"/>
    <w:basedOn w:val="Normal"/>
    <w:next w:val="Normal"/>
    <w:autoRedefine/>
    <w:uiPriority w:val="39"/>
    <w:semiHidden/>
    <w:unhideWhenUsed/>
    <w:rsid w:val="00346664"/>
    <w:pPr>
      <w:ind w:left="720"/>
    </w:pPr>
    <w:rPr>
      <w:rFonts w:cstheme="minorHAnsi"/>
      <w:sz w:val="20"/>
      <w:szCs w:val="20"/>
    </w:rPr>
  </w:style>
  <w:style w:type="paragraph" w:styleId="TOC5">
    <w:name w:val="toc 5"/>
    <w:basedOn w:val="Normal"/>
    <w:next w:val="Normal"/>
    <w:autoRedefine/>
    <w:uiPriority w:val="39"/>
    <w:semiHidden/>
    <w:unhideWhenUsed/>
    <w:rsid w:val="00346664"/>
    <w:pPr>
      <w:ind w:left="960"/>
    </w:pPr>
    <w:rPr>
      <w:rFonts w:cstheme="minorHAnsi"/>
      <w:sz w:val="20"/>
      <w:szCs w:val="20"/>
    </w:rPr>
  </w:style>
  <w:style w:type="paragraph" w:styleId="TOC6">
    <w:name w:val="toc 6"/>
    <w:basedOn w:val="Normal"/>
    <w:next w:val="Normal"/>
    <w:autoRedefine/>
    <w:uiPriority w:val="39"/>
    <w:semiHidden/>
    <w:unhideWhenUsed/>
    <w:rsid w:val="00346664"/>
    <w:pPr>
      <w:ind w:left="1200"/>
    </w:pPr>
    <w:rPr>
      <w:rFonts w:cstheme="minorHAnsi"/>
      <w:sz w:val="20"/>
      <w:szCs w:val="20"/>
    </w:rPr>
  </w:style>
  <w:style w:type="paragraph" w:styleId="TOC7">
    <w:name w:val="toc 7"/>
    <w:basedOn w:val="Normal"/>
    <w:next w:val="Normal"/>
    <w:autoRedefine/>
    <w:uiPriority w:val="39"/>
    <w:semiHidden/>
    <w:unhideWhenUsed/>
    <w:rsid w:val="00346664"/>
    <w:pPr>
      <w:ind w:left="1440"/>
    </w:pPr>
    <w:rPr>
      <w:rFonts w:cstheme="minorHAnsi"/>
      <w:sz w:val="20"/>
      <w:szCs w:val="20"/>
    </w:rPr>
  </w:style>
  <w:style w:type="paragraph" w:styleId="TOC8">
    <w:name w:val="toc 8"/>
    <w:basedOn w:val="Normal"/>
    <w:next w:val="Normal"/>
    <w:autoRedefine/>
    <w:uiPriority w:val="39"/>
    <w:semiHidden/>
    <w:unhideWhenUsed/>
    <w:rsid w:val="00346664"/>
    <w:pPr>
      <w:ind w:left="1680"/>
    </w:pPr>
    <w:rPr>
      <w:rFonts w:cstheme="minorHAnsi"/>
      <w:sz w:val="20"/>
      <w:szCs w:val="20"/>
    </w:rPr>
  </w:style>
  <w:style w:type="paragraph" w:styleId="TOC9">
    <w:name w:val="toc 9"/>
    <w:basedOn w:val="Normal"/>
    <w:next w:val="Normal"/>
    <w:autoRedefine/>
    <w:uiPriority w:val="39"/>
    <w:semiHidden/>
    <w:unhideWhenUsed/>
    <w:rsid w:val="00346664"/>
    <w:pPr>
      <w:ind w:left="1920"/>
    </w:pPr>
    <w:rPr>
      <w:rFonts w:cstheme="minorHAnsi"/>
      <w:sz w:val="20"/>
      <w:szCs w:val="20"/>
    </w:rPr>
  </w:style>
  <w:style w:type="character" w:customStyle="1" w:styleId="Heading3Char">
    <w:name w:val="Heading 3 Char"/>
    <w:basedOn w:val="DefaultParagraphFont"/>
    <w:link w:val="Heading3"/>
    <w:uiPriority w:val="9"/>
    <w:rsid w:val="00EF67E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F6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9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olicy.sheridanc.on.ca/dotNet/documents/?docid=917&amp;mode=view" TargetMode="Externa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github.com/saimkhan065/SYST17796_PROJECT"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21438-6F0E-7E47-A6FF-03109598C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 Khan</dc:creator>
  <cp:keywords/>
  <dc:description/>
  <cp:lastModifiedBy>Saim Khan</cp:lastModifiedBy>
  <cp:revision>1</cp:revision>
  <dcterms:created xsi:type="dcterms:W3CDTF">2022-07-09T22:06:00Z</dcterms:created>
  <dcterms:modified xsi:type="dcterms:W3CDTF">2022-07-09T22:33:00Z</dcterms:modified>
</cp:coreProperties>
</file>